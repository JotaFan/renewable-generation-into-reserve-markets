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5246C" w14:textId="77777777" w:rsidR="00414A12" w:rsidRPr="002C53E3" w:rsidRDefault="00414A12" w:rsidP="00414A12">
      <w:pPr>
        <w:spacing w:after="120"/>
        <w:jc w:val="center"/>
        <w:rPr>
          <w:rFonts w:ascii="Arial Narrow" w:hAnsi="Arial Narrow" w:cs="Arial"/>
          <w:sz w:val="24"/>
          <w:szCs w:val="24"/>
          <w:lang w:val="pt-PT" w:eastAsia="pt-PT"/>
        </w:rPr>
      </w:pPr>
      <w:r w:rsidRPr="002C53E3">
        <w:rPr>
          <w:rFonts w:ascii="Arial Narrow" w:hAnsi="Arial Narrow" w:cs="Arial"/>
          <w:sz w:val="24"/>
          <w:szCs w:val="24"/>
          <w:lang w:val="pt-PT" w:eastAsia="pt-PT"/>
        </w:rPr>
        <w:t>UNIVERSIDADE DE LISBOA</w:t>
      </w:r>
    </w:p>
    <w:p w14:paraId="38B33E31" w14:textId="77777777" w:rsidR="00414A12" w:rsidRPr="002C53E3" w:rsidRDefault="00414A12" w:rsidP="00414A12">
      <w:pPr>
        <w:spacing w:after="120"/>
        <w:jc w:val="center"/>
        <w:rPr>
          <w:rFonts w:ascii="Arial Narrow" w:hAnsi="Arial Narrow" w:cs="Arial"/>
          <w:sz w:val="24"/>
          <w:szCs w:val="24"/>
          <w:lang w:val="pt-PT" w:eastAsia="pt-PT"/>
        </w:rPr>
      </w:pPr>
      <w:r w:rsidRPr="002C53E3">
        <w:rPr>
          <w:rFonts w:ascii="Arial Narrow" w:hAnsi="Arial Narrow" w:cs="Arial"/>
          <w:sz w:val="24"/>
          <w:szCs w:val="24"/>
          <w:lang w:val="pt-PT" w:eastAsia="pt-PT"/>
        </w:rPr>
        <w:t>FACULDADE DE CIÊNCIAS</w:t>
      </w:r>
    </w:p>
    <w:p w14:paraId="4F65BA7D" w14:textId="77777777" w:rsidR="00414A12" w:rsidRPr="002C53E3" w:rsidRDefault="00414A12" w:rsidP="00414A12">
      <w:pPr>
        <w:pStyle w:val="Style1"/>
        <w:spacing w:after="120"/>
      </w:pPr>
      <w:r w:rsidRPr="002C53E3">
        <w:t>dEPARTAMENTO</w:t>
      </w:r>
    </w:p>
    <w:p w14:paraId="0CB01B57" w14:textId="77777777" w:rsidR="00414A12" w:rsidRPr="002C53E3" w:rsidRDefault="00414A12" w:rsidP="00414A12">
      <w:pPr>
        <w:spacing w:after="120"/>
        <w:jc w:val="center"/>
        <w:rPr>
          <w:rFonts w:ascii="Arial Narrow" w:hAnsi="Arial Narrow"/>
          <w:sz w:val="24"/>
          <w:szCs w:val="24"/>
          <w:lang w:val="pt-PT" w:eastAsia="pt-PT"/>
        </w:rPr>
      </w:pPr>
    </w:p>
    <w:p w14:paraId="5B15887C" w14:textId="77777777" w:rsidR="00414A12" w:rsidRPr="002C53E3" w:rsidRDefault="00414A12" w:rsidP="00414A12">
      <w:pPr>
        <w:spacing w:after="120"/>
        <w:jc w:val="center"/>
        <w:rPr>
          <w:rFonts w:ascii="Arial Narrow" w:hAnsi="Arial Narrow"/>
          <w:sz w:val="24"/>
          <w:szCs w:val="24"/>
          <w:lang w:val="pt-PT" w:eastAsia="pt-PT"/>
        </w:rPr>
      </w:pPr>
    </w:p>
    <w:p w14:paraId="6421D982" w14:textId="77777777" w:rsidR="00414A12" w:rsidRPr="002C53E3" w:rsidRDefault="00414A12" w:rsidP="00414A12">
      <w:pPr>
        <w:spacing w:after="120"/>
        <w:jc w:val="center"/>
        <w:rPr>
          <w:lang w:val="pt-PT"/>
        </w:rPr>
      </w:pPr>
      <w:r w:rsidRPr="002C53E3">
        <w:rPr>
          <w:rFonts w:ascii="Arial Narrow" w:hAnsi="Arial Narrow"/>
          <w:noProof/>
          <w:sz w:val="24"/>
          <w:szCs w:val="24"/>
          <w:lang w:val="pt-PT" w:eastAsia="pt-PT"/>
        </w:rPr>
        <w:drawing>
          <wp:inline distT="0" distB="0" distL="0" distR="0" wp14:anchorId="09A419A3" wp14:editId="77782F65">
            <wp:extent cx="2514600" cy="1114425"/>
            <wp:effectExtent l="0" t="0" r="0" b="9525"/>
            <wp:docPr id="1" name="Imagem 1" descr="CAPA MESTRADOS Logotipo CIÊNCI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 t="441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1A22F9D" w14:textId="77777777" w:rsidR="00414A12" w:rsidRPr="002C53E3" w:rsidRDefault="00414A12" w:rsidP="00414A12">
      <w:pPr>
        <w:spacing w:after="120"/>
        <w:jc w:val="center"/>
        <w:rPr>
          <w:rFonts w:ascii="Arial Narrow" w:hAnsi="Arial Narrow" w:cs="Arial"/>
          <w:b/>
          <w:sz w:val="28"/>
          <w:szCs w:val="24"/>
          <w:lang w:val="pt-PT"/>
        </w:rPr>
      </w:pPr>
    </w:p>
    <w:p w14:paraId="46095647" w14:textId="77777777" w:rsidR="00414A12" w:rsidRPr="002C53E3" w:rsidRDefault="00414A12" w:rsidP="00414A12">
      <w:pPr>
        <w:spacing w:after="120"/>
        <w:jc w:val="center"/>
        <w:rPr>
          <w:rFonts w:ascii="Arial Narrow" w:hAnsi="Arial Narrow" w:cs="Arial"/>
          <w:b/>
          <w:sz w:val="28"/>
          <w:szCs w:val="24"/>
          <w:lang w:val="pt-PT"/>
        </w:rPr>
      </w:pPr>
    </w:p>
    <w:p w14:paraId="6F3FBD21" w14:textId="77777777" w:rsidR="00414A12" w:rsidRPr="002C53E3" w:rsidRDefault="00414A12" w:rsidP="00414A12">
      <w:pPr>
        <w:spacing w:after="120"/>
        <w:jc w:val="center"/>
        <w:rPr>
          <w:rFonts w:ascii="Arial Narrow" w:hAnsi="Arial Narrow" w:cs="Arial"/>
          <w:b/>
          <w:sz w:val="32"/>
          <w:szCs w:val="24"/>
          <w:lang w:val="pt-PT"/>
        </w:rPr>
      </w:pPr>
    </w:p>
    <w:tbl>
      <w:tblPr>
        <w:tblW w:w="8721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21"/>
      </w:tblGrid>
      <w:tr w:rsidR="00414A12" w:rsidRPr="007C07C2" w14:paraId="037B8B2D" w14:textId="77777777" w:rsidTr="001B7E84">
        <w:trPr>
          <w:trHeight w:val="1740"/>
          <w:jc w:val="center"/>
        </w:trPr>
        <w:tc>
          <w:tcPr>
            <w:tcW w:w="872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479066" w14:textId="77777777" w:rsidR="00414A12" w:rsidRPr="002C53E3" w:rsidRDefault="00B73DE9" w:rsidP="001B7E84">
            <w:pPr>
              <w:pStyle w:val="Style2"/>
            </w:pPr>
            <w:sdt>
              <w:sdtPr>
                <w:alias w:val="Título"/>
                <w:tag w:val=""/>
                <w:id w:val="-1377003763"/>
                <w:placeholder>
                  <w:docPart w:val="4E3CEE6B321245F788F817CD2E555B7D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9A76E4">
                  <w:t>Título</w:t>
                </w:r>
              </w:sdtContent>
            </w:sdt>
          </w:p>
        </w:tc>
      </w:tr>
    </w:tbl>
    <w:p w14:paraId="3596E30A" w14:textId="77777777" w:rsidR="00414A12" w:rsidRPr="002C53E3" w:rsidRDefault="00414A12" w:rsidP="00414A12">
      <w:pPr>
        <w:pStyle w:val="Style4"/>
      </w:pPr>
    </w:p>
    <w:p w14:paraId="7890B81E" w14:textId="77777777" w:rsidR="00414A12" w:rsidRPr="002C53E3" w:rsidRDefault="00414A12" w:rsidP="00414A12">
      <w:pPr>
        <w:jc w:val="center"/>
        <w:rPr>
          <w:rFonts w:ascii="Arial Narrow" w:hAnsi="Arial Narrow" w:cs="Arial"/>
          <w:sz w:val="24"/>
          <w:szCs w:val="24"/>
          <w:lang w:val="pt-PT"/>
        </w:rPr>
      </w:pPr>
    </w:p>
    <w:p w14:paraId="62F44DA8" w14:textId="77777777" w:rsidR="00414A12" w:rsidRPr="002C53E3" w:rsidRDefault="00414A12" w:rsidP="00414A12">
      <w:pPr>
        <w:jc w:val="center"/>
        <w:rPr>
          <w:rFonts w:ascii="Arial Narrow" w:hAnsi="Arial Narrow" w:cs="Arial"/>
          <w:sz w:val="24"/>
          <w:szCs w:val="24"/>
          <w:lang w:val="pt-PT"/>
        </w:rPr>
      </w:pPr>
    </w:p>
    <w:p w14:paraId="5154227D" w14:textId="77777777" w:rsidR="00414A12" w:rsidRPr="002C53E3" w:rsidRDefault="00414A12" w:rsidP="00414A12">
      <w:pPr>
        <w:jc w:val="center"/>
        <w:rPr>
          <w:rFonts w:ascii="Arial Narrow" w:hAnsi="Arial Narrow" w:cs="Arial"/>
          <w:sz w:val="24"/>
          <w:szCs w:val="24"/>
          <w:lang w:val="pt-PT"/>
        </w:rPr>
      </w:pPr>
    </w:p>
    <w:tbl>
      <w:tblPr>
        <w:tblW w:w="86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5"/>
      </w:tblGrid>
      <w:tr w:rsidR="00414A12" w:rsidRPr="007C07C2" w14:paraId="7A242F72" w14:textId="77777777" w:rsidTr="001B7E84">
        <w:trPr>
          <w:trHeight w:val="902"/>
        </w:trPr>
        <w:tc>
          <w:tcPr>
            <w:tcW w:w="86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BBE3F0" w14:textId="77777777" w:rsidR="00414A12" w:rsidRPr="002C53E3" w:rsidRDefault="00B73DE9" w:rsidP="001B7E84">
            <w:pPr>
              <w:pStyle w:val="Style3"/>
            </w:pPr>
            <w:sdt>
              <w:sdtPr>
                <w:alias w:val="Autor"/>
                <w:tag w:val=""/>
                <w:id w:val="-1476368311"/>
                <w:placeholder>
                  <w:docPart w:val="89BC68A9FB21424584E0F3D7CA1CBA5C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AE758C">
                  <w:t>Carla Silva</w:t>
                </w:r>
              </w:sdtContent>
            </w:sdt>
          </w:p>
        </w:tc>
      </w:tr>
    </w:tbl>
    <w:p w14:paraId="593D30A2" w14:textId="77777777" w:rsidR="00414A12" w:rsidRPr="002C53E3" w:rsidRDefault="00414A12" w:rsidP="00414A12">
      <w:pPr>
        <w:jc w:val="center"/>
        <w:rPr>
          <w:rFonts w:ascii="Arial Narrow" w:hAnsi="Arial Narrow" w:cs="Arial"/>
          <w:sz w:val="24"/>
          <w:szCs w:val="24"/>
          <w:lang w:val="pt-PT"/>
        </w:rPr>
      </w:pPr>
    </w:p>
    <w:p w14:paraId="1B7F9963" w14:textId="77777777" w:rsidR="00414A12" w:rsidRPr="002C53E3" w:rsidRDefault="00414A12" w:rsidP="00414A12">
      <w:pPr>
        <w:jc w:val="center"/>
        <w:rPr>
          <w:rFonts w:ascii="Arial Narrow" w:hAnsi="Arial Narrow" w:cs="Arial"/>
          <w:sz w:val="24"/>
          <w:szCs w:val="24"/>
          <w:lang w:val="pt-PT"/>
        </w:rPr>
      </w:pPr>
    </w:p>
    <w:p w14:paraId="092C18F9" w14:textId="77777777" w:rsidR="009E573E" w:rsidRDefault="009E573E" w:rsidP="009E573E">
      <w:pPr>
        <w:pStyle w:val="Style6"/>
      </w:pPr>
      <w:r>
        <w:t>Mestrado em Designação do Mestrado / Mestrado Integrado em Designação do Mestrado Integrado</w:t>
      </w:r>
    </w:p>
    <w:p w14:paraId="7BC6D029" w14:textId="77777777" w:rsidR="009E573E" w:rsidRDefault="009E573E" w:rsidP="009E573E">
      <w:pPr>
        <w:pStyle w:val="Style4"/>
      </w:pPr>
      <w:r>
        <w:t xml:space="preserve"> Designação da Especialização / Perfil, se aplicável</w:t>
      </w:r>
    </w:p>
    <w:p w14:paraId="152CAE95" w14:textId="77777777" w:rsidR="0001120A" w:rsidRDefault="0001120A" w:rsidP="009E573E">
      <w:pPr>
        <w:pStyle w:val="Style4"/>
      </w:pPr>
    </w:p>
    <w:p w14:paraId="6E323D01" w14:textId="77777777" w:rsidR="0001120A" w:rsidRDefault="0001120A" w:rsidP="0001120A">
      <w:pPr>
        <w:jc w:val="center"/>
      </w:pPr>
      <w:proofErr w:type="spellStart"/>
      <w:r>
        <w:rPr>
          <w:rFonts w:ascii="Arial Narrow" w:hAnsi="Arial Narrow"/>
        </w:rPr>
        <w:t>Versão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Provisória</w:t>
      </w:r>
      <w:proofErr w:type="spellEnd"/>
    </w:p>
    <w:p w14:paraId="185B3605" w14:textId="77777777" w:rsidR="00414A12" w:rsidRPr="002C53E3" w:rsidRDefault="00414A12" w:rsidP="0001120A">
      <w:pPr>
        <w:rPr>
          <w:lang w:val="pt-PT"/>
        </w:rPr>
      </w:pPr>
    </w:p>
    <w:tbl>
      <w:tblPr>
        <w:tblW w:w="872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21"/>
      </w:tblGrid>
      <w:tr w:rsidR="00414A12" w:rsidRPr="00861D1F" w14:paraId="7E881037" w14:textId="77777777" w:rsidTr="001B7E84">
        <w:trPr>
          <w:trHeight w:val="1740"/>
        </w:trPr>
        <w:tc>
          <w:tcPr>
            <w:tcW w:w="872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340B98" w14:textId="77777777" w:rsidR="00414A12" w:rsidRPr="002C53E3" w:rsidRDefault="00414A12" w:rsidP="001B7E84">
            <w:pPr>
              <w:pStyle w:val="Style4"/>
            </w:pPr>
            <w:r w:rsidRPr="002C53E3">
              <w:t>Dissertação orientada por:</w:t>
            </w:r>
          </w:p>
          <w:p w14:paraId="2DADC5C0" w14:textId="77777777" w:rsidR="00414A12" w:rsidRPr="002C53E3" w:rsidRDefault="008722E7" w:rsidP="001B7E84">
            <w:pPr>
              <w:pStyle w:val="Style4"/>
            </w:pPr>
            <w:r>
              <w:t>Nome dos orientadores</w:t>
            </w:r>
          </w:p>
        </w:tc>
      </w:tr>
    </w:tbl>
    <w:p w14:paraId="44E31A65" w14:textId="77777777" w:rsidR="00414A12" w:rsidRPr="002C53E3" w:rsidRDefault="00414A12" w:rsidP="00414A12">
      <w:pPr>
        <w:rPr>
          <w:lang w:val="pt-PT"/>
        </w:rPr>
        <w:sectPr w:rsidR="00414A12" w:rsidRPr="002C53E3" w:rsidSect="0059154F">
          <w:headerReference w:type="default" r:id="rId12"/>
          <w:footerReference w:type="defaul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7787DD1" w14:textId="77777777" w:rsidR="00414A12" w:rsidRDefault="00414A12" w:rsidP="00414A12">
      <w:pPr>
        <w:rPr>
          <w:lang w:val="pt-PT"/>
        </w:rPr>
        <w:sectPr w:rsidR="00414A12" w:rsidSect="00DF67A4">
          <w:headerReference w:type="default" r:id="rId15"/>
          <w:footerReference w:type="default" r:id="rId16"/>
          <w:pgSz w:w="11906" w:h="16838"/>
          <w:pgMar w:top="1418" w:right="1418" w:bottom="1418" w:left="1418" w:header="709" w:footer="709" w:gutter="0"/>
          <w:pgNumType w:fmt="lowerRoman" w:start="1"/>
          <w:cols w:space="708"/>
          <w:docGrid w:linePitch="360"/>
        </w:sectPr>
      </w:pPr>
    </w:p>
    <w:p w14:paraId="447F8EB2" w14:textId="77777777" w:rsidR="00414A12" w:rsidRPr="00BA27CE" w:rsidRDefault="00414A12" w:rsidP="00414A12">
      <w:pPr>
        <w:pStyle w:val="TtuloRomano"/>
        <w:rPr>
          <w:lang w:val="pt-PT"/>
        </w:rPr>
      </w:pPr>
      <w:bookmarkStart w:id="0" w:name="_Toc87527627"/>
      <w:r w:rsidRPr="00BA27CE">
        <w:rPr>
          <w:lang w:val="pt-PT"/>
        </w:rPr>
        <w:lastRenderedPageBreak/>
        <w:t>Agradecimentos</w:t>
      </w:r>
      <w:bookmarkEnd w:id="0"/>
    </w:p>
    <w:p w14:paraId="6C921F59" w14:textId="77777777" w:rsidR="00414A12" w:rsidRPr="00BA27CE" w:rsidRDefault="009954DC" w:rsidP="008F5492">
      <w:pPr>
        <w:rPr>
          <w:rFonts w:cstheme="majorBidi"/>
          <w:sz w:val="32"/>
          <w:szCs w:val="32"/>
          <w:lang w:val="pt-PT"/>
        </w:rPr>
      </w:pPr>
      <w:r>
        <w:rPr>
          <w:lang w:val="pt-PT"/>
        </w:rPr>
        <w:t>Opcional</w:t>
      </w:r>
      <w:r w:rsidR="008F5492">
        <w:rPr>
          <w:lang w:val="pt-PT"/>
        </w:rPr>
        <w:t xml:space="preserve">, embora no caso de dissertações que decorram no âmbito de projetos financiados por exemplo pela FCT ou programas </w:t>
      </w:r>
      <w:proofErr w:type="gramStart"/>
      <w:r w:rsidR="008F5492">
        <w:rPr>
          <w:lang w:val="pt-PT"/>
        </w:rPr>
        <w:t>Europeus</w:t>
      </w:r>
      <w:proofErr w:type="gramEnd"/>
      <w:r w:rsidR="008F5492">
        <w:rPr>
          <w:lang w:val="pt-PT"/>
        </w:rPr>
        <w:t xml:space="preserve"> devem ser mencionados aqui a referência e nome do projeto, e mais alguma informação de acordo com as regras de publicitação do projeto em questão.</w:t>
      </w:r>
      <w:r w:rsidR="00414A12" w:rsidRPr="00BA27CE">
        <w:rPr>
          <w:lang w:val="pt-PT"/>
        </w:rPr>
        <w:br w:type="page"/>
      </w:r>
    </w:p>
    <w:p w14:paraId="3CC98D9F" w14:textId="77777777" w:rsidR="00414A12" w:rsidRPr="00BA27CE" w:rsidRDefault="00414A12" w:rsidP="00414A12">
      <w:pPr>
        <w:pStyle w:val="TtuloRomano"/>
        <w:rPr>
          <w:lang w:val="pt-PT"/>
        </w:rPr>
      </w:pPr>
      <w:bookmarkStart w:id="1" w:name="_Toc87527628"/>
      <w:r w:rsidRPr="00BA27CE">
        <w:rPr>
          <w:lang w:val="pt-PT"/>
        </w:rPr>
        <w:lastRenderedPageBreak/>
        <w:t>Resumo</w:t>
      </w:r>
      <w:bookmarkEnd w:id="1"/>
    </w:p>
    <w:p w14:paraId="1B4AE302" w14:textId="6A67C1BA" w:rsidR="00C7786D" w:rsidRDefault="009954DC" w:rsidP="00861D1F">
      <w:pPr>
        <w:suppressAutoHyphens w:val="0"/>
        <w:autoSpaceDN/>
        <w:spacing w:after="160" w:line="259" w:lineRule="auto"/>
        <w:textAlignment w:val="auto"/>
        <w:rPr>
          <w:lang w:val="pt-PT"/>
        </w:rPr>
      </w:pPr>
      <w:r>
        <w:rPr>
          <w:lang w:val="pt-PT"/>
        </w:rPr>
        <w:t xml:space="preserve">O resumo deve conter a informação relevante do trabalho. Uma frase de enquadramento (importância da dissertação), uma frase </w:t>
      </w:r>
      <w:r w:rsidR="00C7786D">
        <w:rPr>
          <w:lang w:val="pt-PT"/>
        </w:rPr>
        <w:t>referente ao objetivo e método e uma frase final de conclusões.</w:t>
      </w:r>
      <w:r w:rsidR="00861D1F">
        <w:rPr>
          <w:lang w:val="pt-PT"/>
        </w:rPr>
        <w:t xml:space="preserve"> </w:t>
      </w:r>
      <w:r w:rsidR="00861D1F" w:rsidRPr="00861D1F">
        <w:rPr>
          <w:lang w:val="pt-PT"/>
        </w:rPr>
        <w:t xml:space="preserve">De acordo com o </w:t>
      </w:r>
      <w:proofErr w:type="spellStart"/>
      <w:r w:rsidR="00861D1F" w:rsidRPr="00861D1F">
        <w:rPr>
          <w:lang w:val="pt-PT"/>
        </w:rPr>
        <w:t>o</w:t>
      </w:r>
      <w:proofErr w:type="spellEnd"/>
      <w:r w:rsidR="00861D1F" w:rsidRPr="00861D1F">
        <w:rPr>
          <w:lang w:val="pt-PT"/>
        </w:rPr>
        <w:t xml:space="preserve"> Regulamento do ciclo de estudos conducente ao grau de mestre da Faculdade de Ciência da Universidade de Lisboa</w:t>
      </w:r>
      <w:r w:rsidR="00861D1F">
        <w:rPr>
          <w:lang w:val="pt-PT"/>
        </w:rPr>
        <w:t xml:space="preserve"> </w:t>
      </w:r>
      <w:r w:rsidR="00861D1F" w:rsidRPr="00861D1F">
        <w:rPr>
          <w:lang w:val="pt-PT"/>
        </w:rPr>
        <w:t>O trabalho deve incluir resumos em português e em Inglês, com um máximo de 300 palavras cada, até 5 palavras -chave em português e em Inglês e índices; c) Quando o trabalho final for escrito em Inglês, deve ser acompanhado de um resumo mais desenvolvido em português, com uma extensão compreendida entre 1200 e 1500 palavras; d) O trabalho final pode ser redigido em português ou inglês;</w:t>
      </w:r>
    </w:p>
    <w:p w14:paraId="22F379D4" w14:textId="3DFF30E6" w:rsidR="00414A12" w:rsidRPr="00C7786D" w:rsidRDefault="00C7786D" w:rsidP="00414A12">
      <w:pPr>
        <w:suppressAutoHyphens w:val="0"/>
        <w:autoSpaceDN/>
        <w:spacing w:after="160" w:line="259" w:lineRule="auto"/>
        <w:jc w:val="left"/>
        <w:textAlignment w:val="auto"/>
        <w:rPr>
          <w:rFonts w:cstheme="majorBidi"/>
          <w:sz w:val="32"/>
          <w:szCs w:val="32"/>
          <w:lang w:val="pt-PT"/>
        </w:rPr>
      </w:pPr>
      <w:r w:rsidRPr="00C7786D">
        <w:rPr>
          <w:b/>
          <w:bCs/>
          <w:lang w:val="pt-PT"/>
        </w:rPr>
        <w:t>Palavras-chave:</w:t>
      </w:r>
      <w:r>
        <w:rPr>
          <w:lang w:val="pt-PT"/>
        </w:rPr>
        <w:t xml:space="preserve"> até </w:t>
      </w:r>
      <w:r w:rsidR="00861D1F">
        <w:rPr>
          <w:lang w:val="pt-PT"/>
        </w:rPr>
        <w:t>5</w:t>
      </w:r>
      <w:r>
        <w:rPr>
          <w:lang w:val="pt-PT"/>
        </w:rPr>
        <w:t xml:space="preserve"> palavras diferentes do título e que ajudem a procurar assuntos relacionados (o equivalente aos # das redes sociais)</w:t>
      </w:r>
      <w:r w:rsidR="00414A12" w:rsidRPr="00C7786D">
        <w:rPr>
          <w:lang w:val="pt-PT"/>
        </w:rPr>
        <w:br w:type="page"/>
      </w:r>
    </w:p>
    <w:p w14:paraId="71957309" w14:textId="77777777" w:rsidR="00414A12" w:rsidRPr="00AE758C" w:rsidRDefault="00414A12" w:rsidP="00414A12">
      <w:pPr>
        <w:pStyle w:val="TtuloRomano"/>
      </w:pPr>
      <w:bookmarkStart w:id="2" w:name="_Toc87527629"/>
      <w:r w:rsidRPr="00AE758C">
        <w:lastRenderedPageBreak/>
        <w:t>Abstract</w:t>
      </w:r>
      <w:bookmarkEnd w:id="2"/>
    </w:p>
    <w:p w14:paraId="0D6B02E1" w14:textId="77777777" w:rsidR="00C7786D" w:rsidRPr="00EE0451" w:rsidRDefault="00EE0451" w:rsidP="00EE0451">
      <w:r w:rsidRPr="00EE0451">
        <w:t>Ab</w:t>
      </w:r>
      <w:r>
        <w:t>stract should have the</w:t>
      </w:r>
      <w:r w:rsidRPr="00EE0451">
        <w:t xml:space="preserve"> relevant information of the developed work</w:t>
      </w:r>
      <w:r>
        <w:t xml:space="preserve">. </w:t>
      </w:r>
      <w:r w:rsidRPr="00AE758C">
        <w:t>O</w:t>
      </w:r>
      <w:r w:rsidR="00C7786D" w:rsidRPr="00AE758C">
        <w:t xml:space="preserve">ne sentence with the framework of the </w:t>
      </w:r>
      <w:r w:rsidR="003C0D81" w:rsidRPr="00AE758C">
        <w:t>research.</w:t>
      </w:r>
      <w:r w:rsidRPr="00AE758C">
        <w:t xml:space="preserve"> </w:t>
      </w:r>
      <w:r w:rsidRPr="00EE0451">
        <w:t>One sentence with the goal and method. One sentence with the main conclusions.</w:t>
      </w:r>
    </w:p>
    <w:p w14:paraId="5D5A26B6" w14:textId="77777777" w:rsidR="00C7786D" w:rsidRPr="00EE0451" w:rsidRDefault="00C7786D" w:rsidP="00C7786D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b/>
          <w:bCs/>
        </w:rPr>
      </w:pPr>
    </w:p>
    <w:p w14:paraId="668BFE10" w14:textId="77777777" w:rsidR="00414A12" w:rsidRPr="001660A1" w:rsidRDefault="00C7786D" w:rsidP="00C7786D">
      <w:pPr>
        <w:suppressAutoHyphens w:val="0"/>
        <w:autoSpaceDN/>
        <w:spacing w:after="160" w:line="259" w:lineRule="auto"/>
        <w:ind w:firstLine="0"/>
        <w:jc w:val="left"/>
        <w:textAlignment w:val="auto"/>
      </w:pPr>
      <w:r w:rsidRPr="001660A1">
        <w:rPr>
          <w:b/>
          <w:bCs/>
        </w:rPr>
        <w:t>Keywords:</w:t>
      </w:r>
      <w:r w:rsidRPr="001660A1">
        <w:t xml:space="preserve"> up to six </w:t>
      </w:r>
      <w:r w:rsidR="001660A1">
        <w:t xml:space="preserve">different from the title and </w:t>
      </w:r>
      <w:r w:rsidR="001660A1" w:rsidRPr="001660A1">
        <w:t>helpful to find related subjects</w:t>
      </w:r>
      <w:r w:rsidRPr="001660A1">
        <w:t xml:space="preserve"> (</w:t>
      </w:r>
      <w:r w:rsidR="001660A1" w:rsidRPr="001660A1">
        <w:t>l</w:t>
      </w:r>
      <w:r w:rsidR="001660A1">
        <w:t>ike # in social media)</w:t>
      </w:r>
    </w:p>
    <w:p w14:paraId="239EA5DF" w14:textId="77777777" w:rsidR="00414A12" w:rsidRPr="001660A1" w:rsidRDefault="00414A12" w:rsidP="00414A12">
      <w:pPr>
        <w:suppressAutoHyphens w:val="0"/>
        <w:autoSpaceDN/>
        <w:spacing w:after="160" w:line="259" w:lineRule="auto"/>
        <w:jc w:val="left"/>
        <w:textAlignment w:val="auto"/>
      </w:pPr>
      <w:r w:rsidRPr="001660A1">
        <w:br w:type="page"/>
      </w:r>
    </w:p>
    <w:p w14:paraId="184E31BC" w14:textId="77777777" w:rsidR="00673843" w:rsidRDefault="00414A12" w:rsidP="00414A12">
      <w:pPr>
        <w:pStyle w:val="TtuloRomano"/>
        <w:rPr>
          <w:lang w:val="pt-PT"/>
        </w:rPr>
      </w:pPr>
      <w:bookmarkStart w:id="3" w:name="_Toc87527630"/>
      <w:r w:rsidRPr="00BA27CE">
        <w:rPr>
          <w:lang w:val="pt-PT"/>
        </w:rPr>
        <w:lastRenderedPageBreak/>
        <w:t>Nomenclatura</w:t>
      </w:r>
      <w:bookmarkEnd w:id="3"/>
    </w:p>
    <w:p w14:paraId="0AD6A4FC" w14:textId="77777777" w:rsidR="008E140B" w:rsidRDefault="00673843" w:rsidP="00464C95">
      <w:pPr>
        <w:pStyle w:val="Nomenclatura"/>
      </w:pPr>
      <w:r>
        <w:t>Lista de siglas, acrónimos</w:t>
      </w:r>
      <w:r w:rsidR="00CB51FF">
        <w:t>, abreviaturas</w:t>
      </w:r>
      <w:r w:rsidR="008E140B">
        <w:t xml:space="preserve"> e simbologia</w:t>
      </w:r>
      <w:r>
        <w:t xml:space="preserve"> apresentadas por ordem alfabética. </w:t>
      </w:r>
    </w:p>
    <w:p w14:paraId="6784070D" w14:textId="77777777" w:rsidR="00CB51FF" w:rsidRDefault="00CB51FF" w:rsidP="00464C95">
      <w:pPr>
        <w:pStyle w:val="Nomenclatura"/>
      </w:pPr>
    </w:p>
    <w:p w14:paraId="4F0F5DB5" w14:textId="77777777" w:rsidR="008E140B" w:rsidRDefault="00CB51FF" w:rsidP="00464C95">
      <w:pPr>
        <w:pStyle w:val="Nomenclatura"/>
      </w:pPr>
      <w:r>
        <w:t>Abreviaturas</w:t>
      </w:r>
    </w:p>
    <w:p w14:paraId="1B8AB662" w14:textId="77777777" w:rsidR="00CB51FF" w:rsidRDefault="00CB51FF" w:rsidP="00464C95">
      <w:pPr>
        <w:pStyle w:val="Nomenclatura"/>
      </w:pPr>
      <w:r>
        <w:t>(A/F)</w:t>
      </w:r>
      <w:r>
        <w:tab/>
        <w:t>Relação mássica ar/combustível</w:t>
      </w:r>
    </w:p>
    <w:p w14:paraId="338387F9" w14:textId="77777777" w:rsidR="00CB51FF" w:rsidRDefault="00CB51FF" w:rsidP="00464C95">
      <w:pPr>
        <w:pStyle w:val="Nomenclatura"/>
      </w:pPr>
      <w:proofErr w:type="spellStart"/>
      <w:r>
        <w:t>pme</w:t>
      </w:r>
      <w:proofErr w:type="spellEnd"/>
      <w:r>
        <w:tab/>
        <w:t xml:space="preserve">Pressão média </w:t>
      </w:r>
      <w:proofErr w:type="spellStart"/>
      <w:r>
        <w:t>efectiva</w:t>
      </w:r>
      <w:proofErr w:type="spellEnd"/>
    </w:p>
    <w:p w14:paraId="5804220A" w14:textId="77777777" w:rsidR="00CB51FF" w:rsidRDefault="00CB51FF" w:rsidP="00464C95">
      <w:pPr>
        <w:pStyle w:val="Nomenclatura"/>
      </w:pPr>
      <w:proofErr w:type="spellStart"/>
      <w:r>
        <w:t>vol</w:t>
      </w:r>
      <w:proofErr w:type="spellEnd"/>
      <w:r>
        <w:tab/>
        <w:t>Volume</w:t>
      </w:r>
    </w:p>
    <w:p w14:paraId="319AB785" w14:textId="77777777" w:rsidR="00CB51FF" w:rsidRDefault="00CB51FF" w:rsidP="00464C95">
      <w:pPr>
        <w:pStyle w:val="Nomenclatura"/>
      </w:pPr>
    </w:p>
    <w:p w14:paraId="177F33A6" w14:textId="77777777" w:rsidR="00CB51FF" w:rsidRDefault="00CB51FF" w:rsidP="00464C95">
      <w:pPr>
        <w:pStyle w:val="Nomenclatura"/>
      </w:pPr>
      <w:r>
        <w:t>Siglas e acrónimos</w:t>
      </w:r>
    </w:p>
    <w:p w14:paraId="05ED21FA" w14:textId="77777777" w:rsidR="008E140B" w:rsidRDefault="008E140B" w:rsidP="00464C95">
      <w:pPr>
        <w:pStyle w:val="Nomenclatura"/>
      </w:pPr>
      <w:r>
        <w:t>APA</w:t>
      </w:r>
      <w:r>
        <w:tab/>
        <w:t>Agência Portuguesa do Ambiente</w:t>
      </w:r>
    </w:p>
    <w:p w14:paraId="753D2FE9" w14:textId="77777777" w:rsidR="008E140B" w:rsidRDefault="008E140B" w:rsidP="00464C95">
      <w:pPr>
        <w:pStyle w:val="Nomenclatura"/>
      </w:pPr>
      <w:r>
        <w:t>EDP</w:t>
      </w:r>
      <w:r>
        <w:tab/>
        <w:t>Eletricidade De Portugal</w:t>
      </w:r>
    </w:p>
    <w:p w14:paraId="4763F169" w14:textId="77777777" w:rsidR="008E140B" w:rsidRDefault="008E140B" w:rsidP="00464C95">
      <w:pPr>
        <w:pStyle w:val="Nomenclatura"/>
        <w:rPr>
          <w:i/>
          <w:iCs/>
        </w:rPr>
      </w:pPr>
      <w:r w:rsidRPr="00AE758C">
        <w:t>NREL</w:t>
      </w:r>
      <w:r w:rsidRPr="00AE758C">
        <w:tab/>
      </w:r>
      <w:proofErr w:type="spellStart"/>
      <w:r w:rsidRPr="00AE758C">
        <w:rPr>
          <w:i/>
          <w:iCs/>
        </w:rPr>
        <w:t>National</w:t>
      </w:r>
      <w:proofErr w:type="spellEnd"/>
      <w:r w:rsidRPr="00AE758C">
        <w:rPr>
          <w:i/>
          <w:iCs/>
        </w:rPr>
        <w:t xml:space="preserve"> </w:t>
      </w:r>
      <w:proofErr w:type="spellStart"/>
      <w:r w:rsidRPr="00AE758C">
        <w:rPr>
          <w:i/>
          <w:iCs/>
        </w:rPr>
        <w:t>Renwable</w:t>
      </w:r>
      <w:proofErr w:type="spellEnd"/>
      <w:r w:rsidRPr="00AE758C">
        <w:rPr>
          <w:i/>
          <w:iCs/>
        </w:rPr>
        <w:t xml:space="preserve"> </w:t>
      </w:r>
      <w:proofErr w:type="spellStart"/>
      <w:r w:rsidRPr="00AE758C">
        <w:rPr>
          <w:i/>
          <w:iCs/>
        </w:rPr>
        <w:t>Energy</w:t>
      </w:r>
      <w:proofErr w:type="spellEnd"/>
      <w:r w:rsidRPr="00AE758C">
        <w:rPr>
          <w:i/>
          <w:iCs/>
        </w:rPr>
        <w:t xml:space="preserve"> </w:t>
      </w:r>
      <w:proofErr w:type="spellStart"/>
      <w:r w:rsidRPr="00AE758C">
        <w:rPr>
          <w:i/>
          <w:iCs/>
        </w:rPr>
        <w:t>L</w:t>
      </w:r>
      <w:r w:rsidRPr="008E140B">
        <w:rPr>
          <w:i/>
          <w:iCs/>
        </w:rPr>
        <w:t>aboratory</w:t>
      </w:r>
      <w:proofErr w:type="spellEnd"/>
    </w:p>
    <w:p w14:paraId="6031150C" w14:textId="77777777" w:rsidR="008E140B" w:rsidRDefault="008E140B" w:rsidP="00464C95">
      <w:pPr>
        <w:pStyle w:val="Nomenclatura"/>
      </w:pPr>
    </w:p>
    <w:p w14:paraId="56014746" w14:textId="77777777" w:rsidR="00CB51FF" w:rsidRDefault="00CB51FF" w:rsidP="00464C95">
      <w:pPr>
        <w:pStyle w:val="Nomenclatura"/>
      </w:pPr>
      <w:r>
        <w:t>Simbologia</w:t>
      </w:r>
    </w:p>
    <w:p w14:paraId="0A182113" w14:textId="77777777" w:rsidR="008E140B" w:rsidRDefault="008E140B" w:rsidP="00464C95">
      <w:pPr>
        <w:pStyle w:val="Nomenclatura"/>
      </w:pPr>
      <w:r>
        <w:t>A</w:t>
      </w:r>
      <w:r>
        <w:tab/>
        <w:t>Área</w:t>
      </w:r>
    </w:p>
    <w:p w14:paraId="5AB984CE" w14:textId="77777777" w:rsidR="008E140B" w:rsidRDefault="008E140B" w:rsidP="00464C95">
      <w:pPr>
        <w:pStyle w:val="Nomenclatura"/>
      </w:pPr>
      <w:r w:rsidRPr="008E140B">
        <w:rPr>
          <w:i/>
          <w:iCs/>
        </w:rPr>
        <w:sym w:font="Symbol" w:char="F068"/>
      </w:r>
      <w:r>
        <w:tab/>
        <w:t>Eficiência</w:t>
      </w:r>
    </w:p>
    <w:p w14:paraId="1A28C7CD" w14:textId="77777777" w:rsidR="00CB51FF" w:rsidRDefault="00CB51FF" w:rsidP="00464C95">
      <w:pPr>
        <w:pStyle w:val="Nomenclatura"/>
      </w:pPr>
      <w:r>
        <w:t>p</w:t>
      </w:r>
      <w:r>
        <w:tab/>
        <w:t>Pressão</w:t>
      </w:r>
    </w:p>
    <w:p w14:paraId="2985CBB5" w14:textId="77777777" w:rsidR="008E140B" w:rsidRPr="008E140B" w:rsidRDefault="008E140B" w:rsidP="00464C95">
      <w:pPr>
        <w:pStyle w:val="Nomenclatura"/>
      </w:pPr>
      <w:r>
        <w:t>T</w:t>
      </w:r>
      <w:r>
        <w:tab/>
        <w:t>Temperatura</w:t>
      </w:r>
    </w:p>
    <w:p w14:paraId="0CE49621" w14:textId="77777777" w:rsidR="00414A12" w:rsidRPr="008E140B" w:rsidRDefault="00414A12" w:rsidP="00464C95">
      <w:pPr>
        <w:pStyle w:val="Nomenclatura"/>
        <w:rPr>
          <w:lang w:val="en-US"/>
        </w:rPr>
      </w:pPr>
      <w:r w:rsidRPr="008E140B">
        <w:rPr>
          <w:lang w:val="en-US"/>
        </w:rPr>
        <w:br w:type="page"/>
      </w:r>
    </w:p>
    <w:bookmarkStart w:id="4" w:name="_Toc87527631" w:displacedByCustomXml="next"/>
    <w:sdt>
      <w:sdtPr>
        <w:rPr>
          <w:rFonts w:cs="Times New Roman"/>
          <w:sz w:val="22"/>
          <w:szCs w:val="22"/>
        </w:rPr>
        <w:id w:val="8552334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602C62" w14:textId="77777777" w:rsidR="00414A12" w:rsidRPr="00BA27CE" w:rsidRDefault="00414A12" w:rsidP="00414A12">
          <w:pPr>
            <w:pStyle w:val="TtuloRomano"/>
            <w:rPr>
              <w:rStyle w:val="TtuloRomanoCarter"/>
              <w:lang w:val="pt-PT"/>
            </w:rPr>
          </w:pPr>
          <w:r w:rsidRPr="00BA27CE">
            <w:rPr>
              <w:rStyle w:val="TtuloRomanoCarter"/>
              <w:lang w:val="pt-PT"/>
            </w:rPr>
            <w:t>Índice</w:t>
          </w:r>
          <w:bookmarkEnd w:id="4"/>
        </w:p>
        <w:p w14:paraId="5C936E83" w14:textId="77777777" w:rsidR="001422A5" w:rsidRDefault="00414A12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r w:rsidRPr="002C53E3">
            <w:rPr>
              <w:lang w:val="pt-PT"/>
            </w:rPr>
            <w:fldChar w:fldCharType="begin"/>
          </w:r>
          <w:r w:rsidRPr="002C53E3">
            <w:rPr>
              <w:lang w:val="pt-PT"/>
            </w:rPr>
            <w:instrText xml:space="preserve"> TOC \o "1-3" \h \z \u </w:instrText>
          </w:r>
          <w:r w:rsidRPr="002C53E3">
            <w:rPr>
              <w:lang w:val="pt-PT"/>
            </w:rPr>
            <w:fldChar w:fldCharType="separate"/>
          </w:r>
          <w:hyperlink w:anchor="_Toc87527627" w:history="1">
            <w:r w:rsidR="001422A5" w:rsidRPr="006A4700">
              <w:rPr>
                <w:rStyle w:val="Hyperlink"/>
                <w:noProof/>
                <w:lang w:val="pt-PT"/>
              </w:rPr>
              <w:t>Agradecimentos</w:t>
            </w:r>
            <w:r w:rsidR="001422A5">
              <w:rPr>
                <w:noProof/>
                <w:webHidden/>
              </w:rPr>
              <w:tab/>
            </w:r>
            <w:r w:rsidR="001422A5">
              <w:rPr>
                <w:noProof/>
                <w:webHidden/>
              </w:rPr>
              <w:fldChar w:fldCharType="begin"/>
            </w:r>
            <w:r w:rsidR="001422A5">
              <w:rPr>
                <w:noProof/>
                <w:webHidden/>
              </w:rPr>
              <w:instrText xml:space="preserve"> PAGEREF _Toc87527627 \h </w:instrText>
            </w:r>
            <w:r w:rsidR="001422A5">
              <w:rPr>
                <w:noProof/>
                <w:webHidden/>
              </w:rPr>
            </w:r>
            <w:r w:rsidR="001422A5">
              <w:rPr>
                <w:noProof/>
                <w:webHidden/>
              </w:rPr>
              <w:fldChar w:fldCharType="separate"/>
            </w:r>
            <w:r w:rsidR="001422A5">
              <w:rPr>
                <w:noProof/>
                <w:webHidden/>
              </w:rPr>
              <w:t>i</w:t>
            </w:r>
            <w:r w:rsidR="001422A5">
              <w:rPr>
                <w:noProof/>
                <w:webHidden/>
              </w:rPr>
              <w:fldChar w:fldCharType="end"/>
            </w:r>
          </w:hyperlink>
        </w:p>
        <w:p w14:paraId="1F03794C" w14:textId="77777777" w:rsidR="001422A5" w:rsidRDefault="00B73DE9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87527628" w:history="1">
            <w:r w:rsidR="001422A5" w:rsidRPr="006A4700">
              <w:rPr>
                <w:rStyle w:val="Hyperlink"/>
                <w:noProof/>
                <w:lang w:val="pt-PT"/>
              </w:rPr>
              <w:t>Resumo</w:t>
            </w:r>
            <w:r w:rsidR="001422A5">
              <w:rPr>
                <w:noProof/>
                <w:webHidden/>
              </w:rPr>
              <w:tab/>
            </w:r>
            <w:r w:rsidR="001422A5">
              <w:rPr>
                <w:noProof/>
                <w:webHidden/>
              </w:rPr>
              <w:fldChar w:fldCharType="begin"/>
            </w:r>
            <w:r w:rsidR="001422A5">
              <w:rPr>
                <w:noProof/>
                <w:webHidden/>
              </w:rPr>
              <w:instrText xml:space="preserve"> PAGEREF _Toc87527628 \h </w:instrText>
            </w:r>
            <w:r w:rsidR="001422A5">
              <w:rPr>
                <w:noProof/>
                <w:webHidden/>
              </w:rPr>
            </w:r>
            <w:r w:rsidR="001422A5">
              <w:rPr>
                <w:noProof/>
                <w:webHidden/>
              </w:rPr>
              <w:fldChar w:fldCharType="separate"/>
            </w:r>
            <w:r w:rsidR="001422A5">
              <w:rPr>
                <w:noProof/>
                <w:webHidden/>
              </w:rPr>
              <w:t>ii</w:t>
            </w:r>
            <w:r w:rsidR="001422A5">
              <w:rPr>
                <w:noProof/>
                <w:webHidden/>
              </w:rPr>
              <w:fldChar w:fldCharType="end"/>
            </w:r>
          </w:hyperlink>
        </w:p>
        <w:p w14:paraId="63512D0D" w14:textId="77777777" w:rsidR="001422A5" w:rsidRDefault="00B73DE9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87527629" w:history="1">
            <w:r w:rsidR="001422A5" w:rsidRPr="006A4700">
              <w:rPr>
                <w:rStyle w:val="Hyperlink"/>
                <w:noProof/>
                <w:lang w:val="pt-PT"/>
              </w:rPr>
              <w:t>Abstract</w:t>
            </w:r>
            <w:r w:rsidR="001422A5">
              <w:rPr>
                <w:noProof/>
                <w:webHidden/>
              </w:rPr>
              <w:tab/>
            </w:r>
            <w:r w:rsidR="001422A5">
              <w:rPr>
                <w:noProof/>
                <w:webHidden/>
              </w:rPr>
              <w:fldChar w:fldCharType="begin"/>
            </w:r>
            <w:r w:rsidR="001422A5">
              <w:rPr>
                <w:noProof/>
                <w:webHidden/>
              </w:rPr>
              <w:instrText xml:space="preserve"> PAGEREF _Toc87527629 \h </w:instrText>
            </w:r>
            <w:r w:rsidR="001422A5">
              <w:rPr>
                <w:noProof/>
                <w:webHidden/>
              </w:rPr>
            </w:r>
            <w:r w:rsidR="001422A5">
              <w:rPr>
                <w:noProof/>
                <w:webHidden/>
              </w:rPr>
              <w:fldChar w:fldCharType="separate"/>
            </w:r>
            <w:r w:rsidR="001422A5">
              <w:rPr>
                <w:noProof/>
                <w:webHidden/>
              </w:rPr>
              <w:t>iii</w:t>
            </w:r>
            <w:r w:rsidR="001422A5">
              <w:rPr>
                <w:noProof/>
                <w:webHidden/>
              </w:rPr>
              <w:fldChar w:fldCharType="end"/>
            </w:r>
          </w:hyperlink>
        </w:p>
        <w:p w14:paraId="3C3A40C3" w14:textId="77777777" w:rsidR="001422A5" w:rsidRDefault="00B73DE9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87527630" w:history="1">
            <w:r w:rsidR="001422A5" w:rsidRPr="006A4700">
              <w:rPr>
                <w:rStyle w:val="Hyperlink"/>
                <w:noProof/>
                <w:lang w:val="pt-PT"/>
              </w:rPr>
              <w:t>Nomenclatura</w:t>
            </w:r>
            <w:r w:rsidR="001422A5">
              <w:rPr>
                <w:noProof/>
                <w:webHidden/>
              </w:rPr>
              <w:tab/>
            </w:r>
            <w:r w:rsidR="001422A5">
              <w:rPr>
                <w:noProof/>
                <w:webHidden/>
              </w:rPr>
              <w:fldChar w:fldCharType="begin"/>
            </w:r>
            <w:r w:rsidR="001422A5">
              <w:rPr>
                <w:noProof/>
                <w:webHidden/>
              </w:rPr>
              <w:instrText xml:space="preserve"> PAGEREF _Toc87527630 \h </w:instrText>
            </w:r>
            <w:r w:rsidR="001422A5">
              <w:rPr>
                <w:noProof/>
                <w:webHidden/>
              </w:rPr>
            </w:r>
            <w:r w:rsidR="001422A5">
              <w:rPr>
                <w:noProof/>
                <w:webHidden/>
              </w:rPr>
              <w:fldChar w:fldCharType="separate"/>
            </w:r>
            <w:r w:rsidR="001422A5">
              <w:rPr>
                <w:noProof/>
                <w:webHidden/>
              </w:rPr>
              <w:t>iv</w:t>
            </w:r>
            <w:r w:rsidR="001422A5">
              <w:rPr>
                <w:noProof/>
                <w:webHidden/>
              </w:rPr>
              <w:fldChar w:fldCharType="end"/>
            </w:r>
          </w:hyperlink>
        </w:p>
        <w:p w14:paraId="21D3480B" w14:textId="77777777" w:rsidR="001422A5" w:rsidRDefault="00B73DE9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87527631" w:history="1">
            <w:r w:rsidR="001422A5" w:rsidRPr="006A4700">
              <w:rPr>
                <w:rStyle w:val="Hyperlink"/>
                <w:noProof/>
                <w:lang w:val="pt-PT" w:eastAsia="pt-PT"/>
              </w:rPr>
              <w:t>Índice</w:t>
            </w:r>
            <w:r w:rsidR="001422A5">
              <w:rPr>
                <w:noProof/>
                <w:webHidden/>
              </w:rPr>
              <w:tab/>
            </w:r>
            <w:r w:rsidR="001422A5">
              <w:rPr>
                <w:noProof/>
                <w:webHidden/>
              </w:rPr>
              <w:fldChar w:fldCharType="begin"/>
            </w:r>
            <w:r w:rsidR="001422A5">
              <w:rPr>
                <w:noProof/>
                <w:webHidden/>
              </w:rPr>
              <w:instrText xml:space="preserve"> PAGEREF _Toc87527631 \h </w:instrText>
            </w:r>
            <w:r w:rsidR="001422A5">
              <w:rPr>
                <w:noProof/>
                <w:webHidden/>
              </w:rPr>
            </w:r>
            <w:r w:rsidR="001422A5">
              <w:rPr>
                <w:noProof/>
                <w:webHidden/>
              </w:rPr>
              <w:fldChar w:fldCharType="separate"/>
            </w:r>
            <w:r w:rsidR="001422A5">
              <w:rPr>
                <w:noProof/>
                <w:webHidden/>
              </w:rPr>
              <w:t>v</w:t>
            </w:r>
            <w:r w:rsidR="001422A5">
              <w:rPr>
                <w:noProof/>
                <w:webHidden/>
              </w:rPr>
              <w:fldChar w:fldCharType="end"/>
            </w:r>
          </w:hyperlink>
        </w:p>
        <w:p w14:paraId="417F813F" w14:textId="77777777" w:rsidR="001422A5" w:rsidRDefault="00B73DE9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87527632" w:history="1">
            <w:r w:rsidR="001422A5" w:rsidRPr="006A4700">
              <w:rPr>
                <w:rStyle w:val="Hyperlink"/>
                <w:noProof/>
                <w:lang w:val="pt-PT"/>
              </w:rPr>
              <w:t>Índice de Figuras</w:t>
            </w:r>
            <w:r w:rsidR="001422A5">
              <w:rPr>
                <w:noProof/>
                <w:webHidden/>
              </w:rPr>
              <w:tab/>
            </w:r>
            <w:r w:rsidR="001422A5">
              <w:rPr>
                <w:noProof/>
                <w:webHidden/>
              </w:rPr>
              <w:fldChar w:fldCharType="begin"/>
            </w:r>
            <w:r w:rsidR="001422A5">
              <w:rPr>
                <w:noProof/>
                <w:webHidden/>
              </w:rPr>
              <w:instrText xml:space="preserve"> PAGEREF _Toc87527632 \h </w:instrText>
            </w:r>
            <w:r w:rsidR="001422A5">
              <w:rPr>
                <w:noProof/>
                <w:webHidden/>
              </w:rPr>
            </w:r>
            <w:r w:rsidR="001422A5">
              <w:rPr>
                <w:noProof/>
                <w:webHidden/>
              </w:rPr>
              <w:fldChar w:fldCharType="separate"/>
            </w:r>
            <w:r w:rsidR="001422A5">
              <w:rPr>
                <w:noProof/>
                <w:webHidden/>
              </w:rPr>
              <w:t>vi</w:t>
            </w:r>
            <w:r w:rsidR="001422A5">
              <w:rPr>
                <w:noProof/>
                <w:webHidden/>
              </w:rPr>
              <w:fldChar w:fldCharType="end"/>
            </w:r>
          </w:hyperlink>
        </w:p>
        <w:p w14:paraId="538E3104" w14:textId="77777777" w:rsidR="001422A5" w:rsidRDefault="00B73DE9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87527633" w:history="1">
            <w:r w:rsidR="001422A5" w:rsidRPr="006A4700">
              <w:rPr>
                <w:rStyle w:val="Hyperlink"/>
                <w:noProof/>
                <w:lang w:val="pt-PT"/>
              </w:rPr>
              <w:t>Índice de Tabelas</w:t>
            </w:r>
            <w:r w:rsidR="001422A5">
              <w:rPr>
                <w:noProof/>
                <w:webHidden/>
              </w:rPr>
              <w:tab/>
            </w:r>
            <w:r w:rsidR="001422A5">
              <w:rPr>
                <w:noProof/>
                <w:webHidden/>
              </w:rPr>
              <w:fldChar w:fldCharType="begin"/>
            </w:r>
            <w:r w:rsidR="001422A5">
              <w:rPr>
                <w:noProof/>
                <w:webHidden/>
              </w:rPr>
              <w:instrText xml:space="preserve"> PAGEREF _Toc87527633 \h </w:instrText>
            </w:r>
            <w:r w:rsidR="001422A5">
              <w:rPr>
                <w:noProof/>
                <w:webHidden/>
              </w:rPr>
            </w:r>
            <w:r w:rsidR="001422A5">
              <w:rPr>
                <w:noProof/>
                <w:webHidden/>
              </w:rPr>
              <w:fldChar w:fldCharType="separate"/>
            </w:r>
            <w:r w:rsidR="001422A5">
              <w:rPr>
                <w:noProof/>
                <w:webHidden/>
              </w:rPr>
              <w:t>vii</w:t>
            </w:r>
            <w:r w:rsidR="001422A5">
              <w:rPr>
                <w:noProof/>
                <w:webHidden/>
              </w:rPr>
              <w:fldChar w:fldCharType="end"/>
            </w:r>
          </w:hyperlink>
        </w:p>
        <w:p w14:paraId="10FB4C35" w14:textId="77777777" w:rsidR="001422A5" w:rsidRDefault="00B73DE9">
          <w:pPr>
            <w:pStyle w:val="TOC1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87527634" w:history="1">
            <w:r w:rsidR="001422A5" w:rsidRPr="006A4700">
              <w:rPr>
                <w:rStyle w:val="Hyperlink"/>
                <w:noProof/>
                <w:lang w:val="pt-PT"/>
              </w:rPr>
              <w:t>1</w:t>
            </w:r>
            <w:r w:rsidR="001422A5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1422A5" w:rsidRPr="006A4700">
              <w:rPr>
                <w:rStyle w:val="Hyperlink"/>
                <w:noProof/>
                <w:lang w:val="pt-PT"/>
              </w:rPr>
              <w:t>Introdução</w:t>
            </w:r>
            <w:r w:rsidR="001422A5">
              <w:rPr>
                <w:noProof/>
                <w:webHidden/>
              </w:rPr>
              <w:tab/>
            </w:r>
            <w:r w:rsidR="001422A5">
              <w:rPr>
                <w:noProof/>
                <w:webHidden/>
              </w:rPr>
              <w:fldChar w:fldCharType="begin"/>
            </w:r>
            <w:r w:rsidR="001422A5">
              <w:rPr>
                <w:noProof/>
                <w:webHidden/>
              </w:rPr>
              <w:instrText xml:space="preserve"> PAGEREF _Toc87527634 \h </w:instrText>
            </w:r>
            <w:r w:rsidR="001422A5">
              <w:rPr>
                <w:noProof/>
                <w:webHidden/>
              </w:rPr>
            </w:r>
            <w:r w:rsidR="001422A5">
              <w:rPr>
                <w:noProof/>
                <w:webHidden/>
              </w:rPr>
              <w:fldChar w:fldCharType="separate"/>
            </w:r>
            <w:r w:rsidR="001422A5">
              <w:rPr>
                <w:noProof/>
                <w:webHidden/>
              </w:rPr>
              <w:t>1</w:t>
            </w:r>
            <w:r w:rsidR="001422A5">
              <w:rPr>
                <w:noProof/>
                <w:webHidden/>
              </w:rPr>
              <w:fldChar w:fldCharType="end"/>
            </w:r>
          </w:hyperlink>
        </w:p>
        <w:p w14:paraId="13A75A5C" w14:textId="77777777" w:rsidR="001422A5" w:rsidRDefault="00B73DE9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87527635" w:history="1">
            <w:r w:rsidR="001422A5" w:rsidRPr="006A4700">
              <w:rPr>
                <w:rStyle w:val="Hyperlink"/>
                <w:noProof/>
                <w:lang w:val="pt-PT"/>
              </w:rPr>
              <w:t>1.1</w:t>
            </w:r>
            <w:r w:rsidR="001422A5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1422A5" w:rsidRPr="006A4700">
              <w:rPr>
                <w:rStyle w:val="Hyperlink"/>
                <w:noProof/>
                <w:lang w:val="pt-PT"/>
              </w:rPr>
              <w:t>Enquadramento</w:t>
            </w:r>
            <w:r w:rsidR="001422A5">
              <w:rPr>
                <w:noProof/>
                <w:webHidden/>
              </w:rPr>
              <w:tab/>
            </w:r>
            <w:r w:rsidR="001422A5">
              <w:rPr>
                <w:noProof/>
                <w:webHidden/>
              </w:rPr>
              <w:fldChar w:fldCharType="begin"/>
            </w:r>
            <w:r w:rsidR="001422A5">
              <w:rPr>
                <w:noProof/>
                <w:webHidden/>
              </w:rPr>
              <w:instrText xml:space="preserve"> PAGEREF _Toc87527635 \h </w:instrText>
            </w:r>
            <w:r w:rsidR="001422A5">
              <w:rPr>
                <w:noProof/>
                <w:webHidden/>
              </w:rPr>
            </w:r>
            <w:r w:rsidR="001422A5">
              <w:rPr>
                <w:noProof/>
                <w:webHidden/>
              </w:rPr>
              <w:fldChar w:fldCharType="separate"/>
            </w:r>
            <w:r w:rsidR="001422A5">
              <w:rPr>
                <w:noProof/>
                <w:webHidden/>
              </w:rPr>
              <w:t>1</w:t>
            </w:r>
            <w:r w:rsidR="001422A5">
              <w:rPr>
                <w:noProof/>
                <w:webHidden/>
              </w:rPr>
              <w:fldChar w:fldCharType="end"/>
            </w:r>
          </w:hyperlink>
        </w:p>
        <w:p w14:paraId="16422B61" w14:textId="77777777" w:rsidR="001422A5" w:rsidRDefault="00B73DE9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87527636" w:history="1">
            <w:r w:rsidR="001422A5" w:rsidRPr="006A4700">
              <w:rPr>
                <w:rStyle w:val="Hyperlink"/>
                <w:noProof/>
                <w:lang w:val="pt-PT"/>
              </w:rPr>
              <w:t>1.2</w:t>
            </w:r>
            <w:r w:rsidR="001422A5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1422A5" w:rsidRPr="006A4700">
              <w:rPr>
                <w:rStyle w:val="Hyperlink"/>
                <w:noProof/>
                <w:lang w:val="pt-PT"/>
              </w:rPr>
              <w:t>Objetivos e Perguntas de Investigação</w:t>
            </w:r>
            <w:r w:rsidR="001422A5">
              <w:rPr>
                <w:noProof/>
                <w:webHidden/>
              </w:rPr>
              <w:tab/>
            </w:r>
            <w:r w:rsidR="001422A5">
              <w:rPr>
                <w:noProof/>
                <w:webHidden/>
              </w:rPr>
              <w:fldChar w:fldCharType="begin"/>
            </w:r>
            <w:r w:rsidR="001422A5">
              <w:rPr>
                <w:noProof/>
                <w:webHidden/>
              </w:rPr>
              <w:instrText xml:space="preserve"> PAGEREF _Toc87527636 \h </w:instrText>
            </w:r>
            <w:r w:rsidR="001422A5">
              <w:rPr>
                <w:noProof/>
                <w:webHidden/>
              </w:rPr>
            </w:r>
            <w:r w:rsidR="001422A5">
              <w:rPr>
                <w:noProof/>
                <w:webHidden/>
              </w:rPr>
              <w:fldChar w:fldCharType="separate"/>
            </w:r>
            <w:r w:rsidR="001422A5">
              <w:rPr>
                <w:noProof/>
                <w:webHidden/>
              </w:rPr>
              <w:t>2</w:t>
            </w:r>
            <w:r w:rsidR="001422A5">
              <w:rPr>
                <w:noProof/>
                <w:webHidden/>
              </w:rPr>
              <w:fldChar w:fldCharType="end"/>
            </w:r>
          </w:hyperlink>
        </w:p>
        <w:p w14:paraId="0386E54F" w14:textId="77777777" w:rsidR="001422A5" w:rsidRDefault="00B73DE9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87527637" w:history="1">
            <w:r w:rsidR="001422A5" w:rsidRPr="006A4700">
              <w:rPr>
                <w:rStyle w:val="Hyperlink"/>
                <w:noProof/>
                <w:lang w:val="pt-PT"/>
              </w:rPr>
              <w:t>1.3</w:t>
            </w:r>
            <w:r w:rsidR="001422A5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1422A5" w:rsidRPr="006A4700">
              <w:rPr>
                <w:rStyle w:val="Hyperlink"/>
                <w:noProof/>
                <w:lang w:val="pt-PT"/>
              </w:rPr>
              <w:t>Organização do Documento</w:t>
            </w:r>
            <w:r w:rsidR="001422A5">
              <w:rPr>
                <w:noProof/>
                <w:webHidden/>
              </w:rPr>
              <w:tab/>
            </w:r>
            <w:r w:rsidR="001422A5">
              <w:rPr>
                <w:noProof/>
                <w:webHidden/>
              </w:rPr>
              <w:fldChar w:fldCharType="begin"/>
            </w:r>
            <w:r w:rsidR="001422A5">
              <w:rPr>
                <w:noProof/>
                <w:webHidden/>
              </w:rPr>
              <w:instrText xml:space="preserve"> PAGEREF _Toc87527637 \h </w:instrText>
            </w:r>
            <w:r w:rsidR="001422A5">
              <w:rPr>
                <w:noProof/>
                <w:webHidden/>
              </w:rPr>
            </w:r>
            <w:r w:rsidR="001422A5">
              <w:rPr>
                <w:noProof/>
                <w:webHidden/>
              </w:rPr>
              <w:fldChar w:fldCharType="separate"/>
            </w:r>
            <w:r w:rsidR="001422A5">
              <w:rPr>
                <w:noProof/>
                <w:webHidden/>
              </w:rPr>
              <w:t>2</w:t>
            </w:r>
            <w:r w:rsidR="001422A5">
              <w:rPr>
                <w:noProof/>
                <w:webHidden/>
              </w:rPr>
              <w:fldChar w:fldCharType="end"/>
            </w:r>
          </w:hyperlink>
        </w:p>
        <w:p w14:paraId="6917BC99" w14:textId="77777777" w:rsidR="001422A5" w:rsidRDefault="00B73DE9">
          <w:pPr>
            <w:pStyle w:val="TOC1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87527638" w:history="1">
            <w:r w:rsidR="001422A5" w:rsidRPr="006A4700">
              <w:rPr>
                <w:rStyle w:val="Hyperlink"/>
                <w:noProof/>
                <w:lang w:val="pt-PT"/>
              </w:rPr>
              <w:t>2</w:t>
            </w:r>
            <w:r w:rsidR="001422A5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1422A5" w:rsidRPr="006A4700">
              <w:rPr>
                <w:rStyle w:val="Hyperlink"/>
                <w:noProof/>
                <w:lang w:val="pt-PT"/>
              </w:rPr>
              <w:t>Revisão Bibliográfica</w:t>
            </w:r>
            <w:r w:rsidR="001422A5">
              <w:rPr>
                <w:noProof/>
                <w:webHidden/>
              </w:rPr>
              <w:tab/>
            </w:r>
            <w:r w:rsidR="001422A5">
              <w:rPr>
                <w:noProof/>
                <w:webHidden/>
              </w:rPr>
              <w:fldChar w:fldCharType="begin"/>
            </w:r>
            <w:r w:rsidR="001422A5">
              <w:rPr>
                <w:noProof/>
                <w:webHidden/>
              </w:rPr>
              <w:instrText xml:space="preserve"> PAGEREF _Toc87527638 \h </w:instrText>
            </w:r>
            <w:r w:rsidR="001422A5">
              <w:rPr>
                <w:noProof/>
                <w:webHidden/>
              </w:rPr>
            </w:r>
            <w:r w:rsidR="001422A5">
              <w:rPr>
                <w:noProof/>
                <w:webHidden/>
              </w:rPr>
              <w:fldChar w:fldCharType="separate"/>
            </w:r>
            <w:r w:rsidR="001422A5">
              <w:rPr>
                <w:noProof/>
                <w:webHidden/>
              </w:rPr>
              <w:t>3</w:t>
            </w:r>
            <w:r w:rsidR="001422A5">
              <w:rPr>
                <w:noProof/>
                <w:webHidden/>
              </w:rPr>
              <w:fldChar w:fldCharType="end"/>
            </w:r>
          </w:hyperlink>
        </w:p>
        <w:p w14:paraId="4EAB1C90" w14:textId="77777777" w:rsidR="001422A5" w:rsidRDefault="00B73DE9">
          <w:pPr>
            <w:pStyle w:val="TOC1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87527639" w:history="1">
            <w:r w:rsidR="001422A5" w:rsidRPr="006A4700">
              <w:rPr>
                <w:rStyle w:val="Hyperlink"/>
                <w:noProof/>
                <w:lang w:val="pt-PT"/>
              </w:rPr>
              <w:t>3</w:t>
            </w:r>
            <w:r w:rsidR="001422A5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1422A5" w:rsidRPr="006A4700">
              <w:rPr>
                <w:rStyle w:val="Hyperlink"/>
                <w:noProof/>
                <w:lang w:val="pt-PT"/>
              </w:rPr>
              <w:t>Métodos</w:t>
            </w:r>
            <w:r w:rsidR="001422A5">
              <w:rPr>
                <w:noProof/>
                <w:webHidden/>
              </w:rPr>
              <w:tab/>
            </w:r>
            <w:r w:rsidR="001422A5">
              <w:rPr>
                <w:noProof/>
                <w:webHidden/>
              </w:rPr>
              <w:fldChar w:fldCharType="begin"/>
            </w:r>
            <w:r w:rsidR="001422A5">
              <w:rPr>
                <w:noProof/>
                <w:webHidden/>
              </w:rPr>
              <w:instrText xml:space="preserve"> PAGEREF _Toc87527639 \h </w:instrText>
            </w:r>
            <w:r w:rsidR="001422A5">
              <w:rPr>
                <w:noProof/>
                <w:webHidden/>
              </w:rPr>
            </w:r>
            <w:r w:rsidR="001422A5">
              <w:rPr>
                <w:noProof/>
                <w:webHidden/>
              </w:rPr>
              <w:fldChar w:fldCharType="separate"/>
            </w:r>
            <w:r w:rsidR="001422A5">
              <w:rPr>
                <w:noProof/>
                <w:webHidden/>
              </w:rPr>
              <w:t>4</w:t>
            </w:r>
            <w:r w:rsidR="001422A5">
              <w:rPr>
                <w:noProof/>
                <w:webHidden/>
              </w:rPr>
              <w:fldChar w:fldCharType="end"/>
            </w:r>
          </w:hyperlink>
        </w:p>
        <w:p w14:paraId="15739822" w14:textId="77777777" w:rsidR="001422A5" w:rsidRDefault="00B73DE9">
          <w:pPr>
            <w:pStyle w:val="TOC1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87527640" w:history="1">
            <w:r w:rsidR="001422A5" w:rsidRPr="006A4700">
              <w:rPr>
                <w:rStyle w:val="Hyperlink"/>
                <w:noProof/>
                <w:lang w:val="pt-PT"/>
              </w:rPr>
              <w:t>4</w:t>
            </w:r>
            <w:r w:rsidR="001422A5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1422A5" w:rsidRPr="006A4700">
              <w:rPr>
                <w:rStyle w:val="Hyperlink"/>
                <w:noProof/>
                <w:lang w:val="pt-PT"/>
              </w:rPr>
              <w:t>Resultados e Discussão</w:t>
            </w:r>
            <w:r w:rsidR="001422A5">
              <w:rPr>
                <w:noProof/>
                <w:webHidden/>
              </w:rPr>
              <w:tab/>
            </w:r>
            <w:r w:rsidR="001422A5">
              <w:rPr>
                <w:noProof/>
                <w:webHidden/>
              </w:rPr>
              <w:fldChar w:fldCharType="begin"/>
            </w:r>
            <w:r w:rsidR="001422A5">
              <w:rPr>
                <w:noProof/>
                <w:webHidden/>
              </w:rPr>
              <w:instrText xml:space="preserve"> PAGEREF _Toc87527640 \h </w:instrText>
            </w:r>
            <w:r w:rsidR="001422A5">
              <w:rPr>
                <w:noProof/>
                <w:webHidden/>
              </w:rPr>
            </w:r>
            <w:r w:rsidR="001422A5">
              <w:rPr>
                <w:noProof/>
                <w:webHidden/>
              </w:rPr>
              <w:fldChar w:fldCharType="separate"/>
            </w:r>
            <w:r w:rsidR="001422A5">
              <w:rPr>
                <w:noProof/>
                <w:webHidden/>
              </w:rPr>
              <w:t>5</w:t>
            </w:r>
            <w:r w:rsidR="001422A5">
              <w:rPr>
                <w:noProof/>
                <w:webHidden/>
              </w:rPr>
              <w:fldChar w:fldCharType="end"/>
            </w:r>
          </w:hyperlink>
        </w:p>
        <w:p w14:paraId="0E9FFF56" w14:textId="77777777" w:rsidR="001422A5" w:rsidRDefault="00B73DE9">
          <w:pPr>
            <w:pStyle w:val="TOC1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87527641" w:history="1">
            <w:r w:rsidR="001422A5" w:rsidRPr="006A4700">
              <w:rPr>
                <w:rStyle w:val="Hyperlink"/>
                <w:noProof/>
                <w:lang w:val="pt-PT"/>
              </w:rPr>
              <w:t>5</w:t>
            </w:r>
            <w:r w:rsidR="001422A5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1422A5" w:rsidRPr="006A4700">
              <w:rPr>
                <w:rStyle w:val="Hyperlink"/>
                <w:noProof/>
                <w:lang w:val="pt-PT"/>
              </w:rPr>
              <w:t>Conclusões e Sugestões Futuras</w:t>
            </w:r>
            <w:r w:rsidR="001422A5">
              <w:rPr>
                <w:noProof/>
                <w:webHidden/>
              </w:rPr>
              <w:tab/>
            </w:r>
            <w:r w:rsidR="001422A5">
              <w:rPr>
                <w:noProof/>
                <w:webHidden/>
              </w:rPr>
              <w:fldChar w:fldCharType="begin"/>
            </w:r>
            <w:r w:rsidR="001422A5">
              <w:rPr>
                <w:noProof/>
                <w:webHidden/>
              </w:rPr>
              <w:instrText xml:space="preserve"> PAGEREF _Toc87527641 \h </w:instrText>
            </w:r>
            <w:r w:rsidR="001422A5">
              <w:rPr>
                <w:noProof/>
                <w:webHidden/>
              </w:rPr>
            </w:r>
            <w:r w:rsidR="001422A5">
              <w:rPr>
                <w:noProof/>
                <w:webHidden/>
              </w:rPr>
              <w:fldChar w:fldCharType="separate"/>
            </w:r>
            <w:r w:rsidR="001422A5">
              <w:rPr>
                <w:noProof/>
                <w:webHidden/>
              </w:rPr>
              <w:t>6</w:t>
            </w:r>
            <w:r w:rsidR="001422A5">
              <w:rPr>
                <w:noProof/>
                <w:webHidden/>
              </w:rPr>
              <w:fldChar w:fldCharType="end"/>
            </w:r>
          </w:hyperlink>
        </w:p>
        <w:p w14:paraId="2B133573" w14:textId="77777777" w:rsidR="001422A5" w:rsidRDefault="00B73DE9">
          <w:pPr>
            <w:pStyle w:val="TOC1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87527642" w:history="1">
            <w:r w:rsidR="001422A5" w:rsidRPr="006A4700">
              <w:rPr>
                <w:rStyle w:val="Hyperlink"/>
                <w:noProof/>
                <w:lang w:val="pt-PT"/>
              </w:rPr>
              <w:t>6</w:t>
            </w:r>
            <w:r w:rsidR="001422A5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1422A5" w:rsidRPr="006A4700">
              <w:rPr>
                <w:rStyle w:val="Hyperlink"/>
                <w:noProof/>
                <w:lang w:val="pt-PT"/>
              </w:rPr>
              <w:t>Referências</w:t>
            </w:r>
            <w:r w:rsidR="001422A5">
              <w:rPr>
                <w:noProof/>
                <w:webHidden/>
              </w:rPr>
              <w:tab/>
            </w:r>
            <w:r w:rsidR="001422A5">
              <w:rPr>
                <w:noProof/>
                <w:webHidden/>
              </w:rPr>
              <w:fldChar w:fldCharType="begin"/>
            </w:r>
            <w:r w:rsidR="001422A5">
              <w:rPr>
                <w:noProof/>
                <w:webHidden/>
              </w:rPr>
              <w:instrText xml:space="preserve"> PAGEREF _Toc87527642 \h </w:instrText>
            </w:r>
            <w:r w:rsidR="001422A5">
              <w:rPr>
                <w:noProof/>
                <w:webHidden/>
              </w:rPr>
            </w:r>
            <w:r w:rsidR="001422A5">
              <w:rPr>
                <w:noProof/>
                <w:webHidden/>
              </w:rPr>
              <w:fldChar w:fldCharType="separate"/>
            </w:r>
            <w:r w:rsidR="001422A5">
              <w:rPr>
                <w:noProof/>
                <w:webHidden/>
              </w:rPr>
              <w:t>7</w:t>
            </w:r>
            <w:r w:rsidR="001422A5">
              <w:rPr>
                <w:noProof/>
                <w:webHidden/>
              </w:rPr>
              <w:fldChar w:fldCharType="end"/>
            </w:r>
          </w:hyperlink>
        </w:p>
        <w:p w14:paraId="1AF640E4" w14:textId="77777777" w:rsidR="001422A5" w:rsidRDefault="00B73DE9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87527643" w:history="1">
            <w:r w:rsidR="001422A5" w:rsidRPr="006A4700">
              <w:rPr>
                <w:rStyle w:val="Hyperlink"/>
                <w:noProof/>
                <w:lang w:val="pt-PT"/>
              </w:rPr>
              <w:t>Anexos</w:t>
            </w:r>
            <w:r w:rsidR="001422A5">
              <w:rPr>
                <w:noProof/>
                <w:webHidden/>
              </w:rPr>
              <w:tab/>
            </w:r>
            <w:r w:rsidR="001422A5">
              <w:rPr>
                <w:noProof/>
                <w:webHidden/>
              </w:rPr>
              <w:fldChar w:fldCharType="begin"/>
            </w:r>
            <w:r w:rsidR="001422A5">
              <w:rPr>
                <w:noProof/>
                <w:webHidden/>
              </w:rPr>
              <w:instrText xml:space="preserve"> PAGEREF _Toc87527643 \h </w:instrText>
            </w:r>
            <w:r w:rsidR="001422A5">
              <w:rPr>
                <w:noProof/>
                <w:webHidden/>
              </w:rPr>
            </w:r>
            <w:r w:rsidR="001422A5">
              <w:rPr>
                <w:noProof/>
                <w:webHidden/>
              </w:rPr>
              <w:fldChar w:fldCharType="separate"/>
            </w:r>
            <w:r w:rsidR="001422A5">
              <w:rPr>
                <w:noProof/>
                <w:webHidden/>
              </w:rPr>
              <w:t>8</w:t>
            </w:r>
            <w:r w:rsidR="001422A5">
              <w:rPr>
                <w:noProof/>
                <w:webHidden/>
              </w:rPr>
              <w:fldChar w:fldCharType="end"/>
            </w:r>
          </w:hyperlink>
        </w:p>
        <w:p w14:paraId="74242292" w14:textId="77777777" w:rsidR="001422A5" w:rsidRDefault="00B73DE9">
          <w:pPr>
            <w:pStyle w:val="TOC1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87527644" w:history="1">
            <w:r w:rsidR="001422A5" w:rsidRPr="006A4700">
              <w:rPr>
                <w:rStyle w:val="Hyperlink"/>
                <w:noProof/>
              </w:rPr>
              <w:t>A.</w:t>
            </w:r>
            <w:r w:rsidR="001422A5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1422A5" w:rsidRPr="006A4700">
              <w:rPr>
                <w:rStyle w:val="Hyperlink"/>
                <w:noProof/>
              </w:rPr>
              <w:t>Anexo A</w:t>
            </w:r>
            <w:r w:rsidR="001422A5">
              <w:rPr>
                <w:noProof/>
                <w:webHidden/>
              </w:rPr>
              <w:tab/>
            </w:r>
            <w:r w:rsidR="001422A5">
              <w:rPr>
                <w:noProof/>
                <w:webHidden/>
              </w:rPr>
              <w:fldChar w:fldCharType="begin"/>
            </w:r>
            <w:r w:rsidR="001422A5">
              <w:rPr>
                <w:noProof/>
                <w:webHidden/>
              </w:rPr>
              <w:instrText xml:space="preserve"> PAGEREF _Toc87527644 \h </w:instrText>
            </w:r>
            <w:r w:rsidR="001422A5">
              <w:rPr>
                <w:noProof/>
                <w:webHidden/>
              </w:rPr>
            </w:r>
            <w:r w:rsidR="001422A5">
              <w:rPr>
                <w:noProof/>
                <w:webHidden/>
              </w:rPr>
              <w:fldChar w:fldCharType="separate"/>
            </w:r>
            <w:r w:rsidR="001422A5">
              <w:rPr>
                <w:noProof/>
                <w:webHidden/>
              </w:rPr>
              <w:t>8</w:t>
            </w:r>
            <w:r w:rsidR="001422A5">
              <w:rPr>
                <w:noProof/>
                <w:webHidden/>
              </w:rPr>
              <w:fldChar w:fldCharType="end"/>
            </w:r>
          </w:hyperlink>
        </w:p>
        <w:p w14:paraId="294F40A3" w14:textId="77777777" w:rsidR="00414A12" w:rsidRPr="002C53E3" w:rsidRDefault="00414A12" w:rsidP="00414A12">
          <w:pPr>
            <w:rPr>
              <w:lang w:val="pt-PT"/>
            </w:rPr>
          </w:pPr>
          <w:r w:rsidRPr="002C53E3">
            <w:rPr>
              <w:b/>
              <w:bCs/>
              <w:lang w:val="pt-PT"/>
            </w:rPr>
            <w:fldChar w:fldCharType="end"/>
          </w:r>
        </w:p>
      </w:sdtContent>
    </w:sdt>
    <w:p w14:paraId="606F81F5" w14:textId="77777777" w:rsidR="00414A12" w:rsidRPr="002C53E3" w:rsidRDefault="00414A12" w:rsidP="00414A12">
      <w:pPr>
        <w:rPr>
          <w:lang w:val="pt-PT"/>
        </w:rPr>
      </w:pPr>
    </w:p>
    <w:p w14:paraId="30D97E8E" w14:textId="77777777" w:rsidR="00414A12" w:rsidRPr="002C53E3" w:rsidRDefault="00414A12" w:rsidP="00414A12">
      <w:pPr>
        <w:suppressAutoHyphens w:val="0"/>
        <w:autoSpaceDN/>
        <w:spacing w:after="160" w:line="259" w:lineRule="auto"/>
        <w:jc w:val="left"/>
        <w:textAlignment w:val="auto"/>
        <w:rPr>
          <w:lang w:val="pt-PT"/>
        </w:rPr>
      </w:pPr>
      <w:r w:rsidRPr="002C53E3">
        <w:rPr>
          <w:lang w:val="pt-PT"/>
        </w:rPr>
        <w:br w:type="page"/>
      </w:r>
    </w:p>
    <w:p w14:paraId="22D8CC4E" w14:textId="77777777" w:rsidR="00414A12" w:rsidRPr="007C07C2" w:rsidRDefault="00414A12" w:rsidP="0097514D">
      <w:pPr>
        <w:pStyle w:val="TtuloRomano"/>
        <w:rPr>
          <w:lang w:val="pt-PT"/>
        </w:rPr>
      </w:pPr>
      <w:bookmarkStart w:id="5" w:name="_Toc87527632"/>
      <w:r w:rsidRPr="007C07C2">
        <w:rPr>
          <w:lang w:val="pt-PT"/>
        </w:rPr>
        <w:lastRenderedPageBreak/>
        <w:t>Índice de Figuras</w:t>
      </w:r>
      <w:bookmarkEnd w:id="5"/>
    </w:p>
    <w:p w14:paraId="72228115" w14:textId="77777777" w:rsidR="001422A5" w:rsidRDefault="00414A12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r w:rsidRPr="002C53E3">
        <w:rPr>
          <w:lang w:val="pt-PT"/>
        </w:rPr>
        <w:fldChar w:fldCharType="begin"/>
      </w:r>
      <w:r w:rsidRPr="002C53E3">
        <w:rPr>
          <w:lang w:val="pt-PT"/>
        </w:rPr>
        <w:instrText xml:space="preserve"> TOC \h \z \c "Figura" </w:instrText>
      </w:r>
      <w:r w:rsidRPr="002C53E3">
        <w:rPr>
          <w:lang w:val="pt-PT"/>
        </w:rPr>
        <w:fldChar w:fldCharType="separate"/>
      </w:r>
      <w:hyperlink w:anchor="_Toc87527610" w:history="1">
        <w:r w:rsidR="001422A5" w:rsidRPr="00992241">
          <w:rPr>
            <w:rStyle w:val="Hyperlink"/>
            <w:b/>
            <w:bCs/>
            <w:noProof/>
            <w:lang w:val="pt-PT"/>
          </w:rPr>
          <w:t>Figura 1</w:t>
        </w:r>
        <w:r w:rsidR="001422A5" w:rsidRPr="00992241">
          <w:rPr>
            <w:rStyle w:val="Hyperlink"/>
            <w:b/>
            <w:bCs/>
            <w:noProof/>
            <w:lang w:val="pt-PT"/>
          </w:rPr>
          <w:noBreakHyphen/>
          <w:t>1</w:t>
        </w:r>
        <w:r w:rsidR="001422A5" w:rsidRPr="00992241">
          <w:rPr>
            <w:rStyle w:val="Hyperlink"/>
            <w:noProof/>
            <w:lang w:val="pt-PT"/>
          </w:rPr>
          <w:t xml:space="preserve"> Deve aparecer por baixo da figura. Se a figura for feita pelo aluno não necessita de referência. Caso seja retirada de uma fonte bibliográfica deve ser pedida autorização para a sua reprodução/cópia. Caso seja retirada de um website </w:t>
        </w:r>
        <w:r w:rsidR="001422A5" w:rsidRPr="00992241">
          <w:rPr>
            <w:rStyle w:val="Hyperlink"/>
            <w:i/>
            <w:iCs/>
            <w:noProof/>
            <w:lang w:val="pt-PT"/>
          </w:rPr>
          <w:t>freevector</w:t>
        </w:r>
        <w:r w:rsidR="001422A5" w:rsidRPr="00992241">
          <w:rPr>
            <w:rStyle w:val="Hyperlink"/>
            <w:noProof/>
            <w:lang w:val="pt-PT"/>
          </w:rPr>
          <w:t xml:space="preserve"> deve ser creditada de acordo com as regras estipuladas no mesmo. Por exemplo pode encontrar todos os ODS com reprodução livre em https://www.un.org/sustainabledevelopment/news/communications-material/</w:t>
        </w:r>
        <w:r w:rsidR="001422A5">
          <w:rPr>
            <w:noProof/>
            <w:webHidden/>
          </w:rPr>
          <w:tab/>
        </w:r>
        <w:r w:rsidR="001422A5">
          <w:rPr>
            <w:noProof/>
            <w:webHidden/>
          </w:rPr>
          <w:fldChar w:fldCharType="begin"/>
        </w:r>
        <w:r w:rsidR="001422A5">
          <w:rPr>
            <w:noProof/>
            <w:webHidden/>
          </w:rPr>
          <w:instrText xml:space="preserve"> PAGEREF _Toc87527610 \h </w:instrText>
        </w:r>
        <w:r w:rsidR="001422A5">
          <w:rPr>
            <w:noProof/>
            <w:webHidden/>
          </w:rPr>
        </w:r>
        <w:r w:rsidR="001422A5">
          <w:rPr>
            <w:noProof/>
            <w:webHidden/>
          </w:rPr>
          <w:fldChar w:fldCharType="separate"/>
        </w:r>
        <w:r w:rsidR="001422A5">
          <w:rPr>
            <w:noProof/>
            <w:webHidden/>
          </w:rPr>
          <w:t>1</w:t>
        </w:r>
        <w:r w:rsidR="001422A5">
          <w:rPr>
            <w:noProof/>
            <w:webHidden/>
          </w:rPr>
          <w:fldChar w:fldCharType="end"/>
        </w:r>
      </w:hyperlink>
    </w:p>
    <w:p w14:paraId="30BEFE09" w14:textId="77777777" w:rsidR="001422A5" w:rsidRDefault="00B73DE9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w:anchor="_Toc87527611" w:history="1">
        <w:r w:rsidR="001422A5" w:rsidRPr="00992241">
          <w:rPr>
            <w:rStyle w:val="Hyperlink"/>
            <w:b/>
            <w:bCs/>
            <w:noProof/>
            <w:lang w:val="pt-PT"/>
          </w:rPr>
          <w:t>Figura 1</w:t>
        </w:r>
        <w:r w:rsidR="001422A5" w:rsidRPr="00992241">
          <w:rPr>
            <w:rStyle w:val="Hyperlink"/>
            <w:b/>
            <w:bCs/>
            <w:noProof/>
            <w:lang w:val="pt-PT"/>
          </w:rPr>
          <w:noBreakHyphen/>
          <w:t>2</w:t>
        </w:r>
        <w:r w:rsidR="001422A5" w:rsidRPr="00992241">
          <w:rPr>
            <w:rStyle w:val="Hyperlink"/>
            <w:noProof/>
            <w:lang w:val="pt-PT"/>
          </w:rPr>
          <w:t xml:space="preserve"> Exemplo de duas imagens numa figura. a) explicar o que é; b) explicar o que é.</w:t>
        </w:r>
        <w:r w:rsidR="001422A5">
          <w:rPr>
            <w:noProof/>
            <w:webHidden/>
          </w:rPr>
          <w:tab/>
        </w:r>
        <w:r w:rsidR="001422A5">
          <w:rPr>
            <w:noProof/>
            <w:webHidden/>
          </w:rPr>
          <w:fldChar w:fldCharType="begin"/>
        </w:r>
        <w:r w:rsidR="001422A5">
          <w:rPr>
            <w:noProof/>
            <w:webHidden/>
          </w:rPr>
          <w:instrText xml:space="preserve"> PAGEREF _Toc87527611 \h </w:instrText>
        </w:r>
        <w:r w:rsidR="001422A5">
          <w:rPr>
            <w:noProof/>
            <w:webHidden/>
          </w:rPr>
        </w:r>
        <w:r w:rsidR="001422A5">
          <w:rPr>
            <w:noProof/>
            <w:webHidden/>
          </w:rPr>
          <w:fldChar w:fldCharType="separate"/>
        </w:r>
        <w:r w:rsidR="001422A5">
          <w:rPr>
            <w:noProof/>
            <w:webHidden/>
          </w:rPr>
          <w:t>1</w:t>
        </w:r>
        <w:r w:rsidR="001422A5">
          <w:rPr>
            <w:noProof/>
            <w:webHidden/>
          </w:rPr>
          <w:fldChar w:fldCharType="end"/>
        </w:r>
      </w:hyperlink>
    </w:p>
    <w:p w14:paraId="2A247F67" w14:textId="77777777" w:rsidR="001422A5" w:rsidRDefault="00B73DE9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w:anchor="_Toc87527612" w:history="1">
        <w:r w:rsidR="001422A5" w:rsidRPr="00992241">
          <w:rPr>
            <w:rStyle w:val="Hyperlink"/>
            <w:b/>
            <w:bCs/>
            <w:noProof/>
            <w:lang w:val="pt-PT"/>
          </w:rPr>
          <w:t>Figura 4</w:t>
        </w:r>
        <w:r w:rsidR="001422A5" w:rsidRPr="00992241">
          <w:rPr>
            <w:rStyle w:val="Hyperlink"/>
            <w:b/>
            <w:bCs/>
            <w:noProof/>
            <w:lang w:val="pt-PT"/>
          </w:rPr>
          <w:noBreakHyphen/>
          <w:t>1</w:t>
        </w:r>
        <w:r w:rsidR="001422A5" w:rsidRPr="00992241">
          <w:rPr>
            <w:rStyle w:val="Hyperlink"/>
            <w:noProof/>
            <w:lang w:val="pt-PT"/>
          </w:rPr>
          <w:t xml:space="preserve"> Exemplo de como considerar um gráfico.</w:t>
        </w:r>
        <w:r w:rsidR="001422A5">
          <w:rPr>
            <w:noProof/>
            <w:webHidden/>
          </w:rPr>
          <w:tab/>
        </w:r>
        <w:r w:rsidR="001422A5">
          <w:rPr>
            <w:noProof/>
            <w:webHidden/>
          </w:rPr>
          <w:fldChar w:fldCharType="begin"/>
        </w:r>
        <w:r w:rsidR="001422A5">
          <w:rPr>
            <w:noProof/>
            <w:webHidden/>
          </w:rPr>
          <w:instrText xml:space="preserve"> PAGEREF _Toc87527612 \h </w:instrText>
        </w:r>
        <w:r w:rsidR="001422A5">
          <w:rPr>
            <w:noProof/>
            <w:webHidden/>
          </w:rPr>
        </w:r>
        <w:r w:rsidR="001422A5">
          <w:rPr>
            <w:noProof/>
            <w:webHidden/>
          </w:rPr>
          <w:fldChar w:fldCharType="separate"/>
        </w:r>
        <w:r w:rsidR="001422A5">
          <w:rPr>
            <w:noProof/>
            <w:webHidden/>
          </w:rPr>
          <w:t>5</w:t>
        </w:r>
        <w:r w:rsidR="001422A5">
          <w:rPr>
            <w:noProof/>
            <w:webHidden/>
          </w:rPr>
          <w:fldChar w:fldCharType="end"/>
        </w:r>
      </w:hyperlink>
    </w:p>
    <w:p w14:paraId="55386DFB" w14:textId="77777777" w:rsidR="001422A5" w:rsidRDefault="00B73DE9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w:anchor="_Toc87527613" w:history="1">
        <w:r w:rsidR="001422A5" w:rsidRPr="00992241">
          <w:rPr>
            <w:rStyle w:val="Hyperlink"/>
            <w:b/>
            <w:bCs/>
            <w:noProof/>
            <w:lang w:val="pt-PT"/>
          </w:rPr>
          <w:t>Figura A</w:t>
        </w:r>
        <w:r w:rsidR="001422A5" w:rsidRPr="00992241">
          <w:rPr>
            <w:rStyle w:val="Hyperlink"/>
            <w:b/>
            <w:bCs/>
            <w:noProof/>
            <w:lang w:val="pt-PT"/>
          </w:rPr>
          <w:noBreakHyphen/>
          <w:t>1</w:t>
        </w:r>
        <w:r w:rsidR="001422A5" w:rsidRPr="00992241">
          <w:rPr>
            <w:rStyle w:val="Hyperlink"/>
            <w:noProof/>
            <w:lang w:val="pt-PT"/>
          </w:rPr>
          <w:t xml:space="preserve"> Exemplo de como considerar um gráfico nos anexos.</w:t>
        </w:r>
        <w:r w:rsidR="001422A5">
          <w:rPr>
            <w:noProof/>
            <w:webHidden/>
          </w:rPr>
          <w:tab/>
        </w:r>
        <w:r w:rsidR="001422A5">
          <w:rPr>
            <w:noProof/>
            <w:webHidden/>
          </w:rPr>
          <w:fldChar w:fldCharType="begin"/>
        </w:r>
        <w:r w:rsidR="001422A5">
          <w:rPr>
            <w:noProof/>
            <w:webHidden/>
          </w:rPr>
          <w:instrText xml:space="preserve"> PAGEREF _Toc87527613 \h </w:instrText>
        </w:r>
        <w:r w:rsidR="001422A5">
          <w:rPr>
            <w:noProof/>
            <w:webHidden/>
          </w:rPr>
        </w:r>
        <w:r w:rsidR="001422A5">
          <w:rPr>
            <w:noProof/>
            <w:webHidden/>
          </w:rPr>
          <w:fldChar w:fldCharType="separate"/>
        </w:r>
        <w:r w:rsidR="001422A5">
          <w:rPr>
            <w:noProof/>
            <w:webHidden/>
          </w:rPr>
          <w:t>8</w:t>
        </w:r>
        <w:r w:rsidR="001422A5">
          <w:rPr>
            <w:noProof/>
            <w:webHidden/>
          </w:rPr>
          <w:fldChar w:fldCharType="end"/>
        </w:r>
      </w:hyperlink>
    </w:p>
    <w:p w14:paraId="70E00EAC" w14:textId="77777777" w:rsidR="00414A12" w:rsidRPr="002C53E3" w:rsidRDefault="00414A12" w:rsidP="00414A12">
      <w:pPr>
        <w:rPr>
          <w:lang w:val="pt-PT"/>
        </w:rPr>
      </w:pPr>
      <w:r w:rsidRPr="002C53E3">
        <w:rPr>
          <w:lang w:val="pt-PT"/>
        </w:rPr>
        <w:fldChar w:fldCharType="end"/>
      </w:r>
    </w:p>
    <w:p w14:paraId="5E9FCA2E" w14:textId="77777777" w:rsidR="00414A12" w:rsidRPr="002C53E3" w:rsidRDefault="00414A12" w:rsidP="00414A12">
      <w:pPr>
        <w:suppressAutoHyphens w:val="0"/>
        <w:autoSpaceDN/>
        <w:spacing w:after="160" w:line="259" w:lineRule="auto"/>
        <w:textAlignment w:val="auto"/>
        <w:rPr>
          <w:lang w:val="pt-PT"/>
        </w:rPr>
      </w:pPr>
    </w:p>
    <w:p w14:paraId="331C1D8E" w14:textId="77777777" w:rsidR="00414A12" w:rsidRPr="002C53E3" w:rsidRDefault="00414A12" w:rsidP="00414A12">
      <w:pPr>
        <w:suppressAutoHyphens w:val="0"/>
        <w:autoSpaceDN/>
        <w:spacing w:after="160" w:line="259" w:lineRule="auto"/>
        <w:jc w:val="left"/>
        <w:textAlignment w:val="auto"/>
        <w:rPr>
          <w:lang w:val="pt-PT"/>
        </w:rPr>
      </w:pPr>
      <w:r w:rsidRPr="002C53E3">
        <w:rPr>
          <w:lang w:val="pt-PT"/>
        </w:rPr>
        <w:br w:type="page"/>
      </w:r>
    </w:p>
    <w:p w14:paraId="58A69811" w14:textId="77777777" w:rsidR="00414A12" w:rsidRPr="007C07C2" w:rsidRDefault="00414A12" w:rsidP="00414A12">
      <w:pPr>
        <w:pStyle w:val="TtuloRomano"/>
        <w:rPr>
          <w:lang w:val="pt-PT"/>
        </w:rPr>
      </w:pPr>
      <w:bookmarkStart w:id="6" w:name="_Toc87527633"/>
      <w:r w:rsidRPr="007C07C2">
        <w:rPr>
          <w:lang w:val="pt-PT"/>
        </w:rPr>
        <w:lastRenderedPageBreak/>
        <w:t>Índice de Tabelas</w:t>
      </w:r>
      <w:bookmarkEnd w:id="6"/>
    </w:p>
    <w:p w14:paraId="0A24A8F5" w14:textId="77777777" w:rsidR="001422A5" w:rsidRDefault="00414A12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r w:rsidRPr="002C53E3">
        <w:rPr>
          <w:lang w:val="pt-PT"/>
        </w:rPr>
        <w:fldChar w:fldCharType="begin"/>
      </w:r>
      <w:r w:rsidRPr="002C53E3">
        <w:rPr>
          <w:lang w:val="pt-PT"/>
        </w:rPr>
        <w:instrText xml:space="preserve"> TOC \h \z \c "Tabela" </w:instrText>
      </w:r>
      <w:r w:rsidRPr="002C53E3">
        <w:rPr>
          <w:lang w:val="pt-PT"/>
        </w:rPr>
        <w:fldChar w:fldCharType="separate"/>
      </w:r>
      <w:hyperlink w:anchor="_Toc87527597" w:history="1">
        <w:r w:rsidR="001422A5" w:rsidRPr="00C50CE9">
          <w:rPr>
            <w:rStyle w:val="Hyperlink"/>
            <w:b/>
            <w:bCs/>
            <w:noProof/>
            <w:lang w:val="pt-PT"/>
          </w:rPr>
          <w:t>Tabela 2</w:t>
        </w:r>
        <w:r w:rsidR="001422A5" w:rsidRPr="00C50CE9">
          <w:rPr>
            <w:rStyle w:val="Hyperlink"/>
            <w:b/>
            <w:bCs/>
            <w:noProof/>
            <w:lang w:val="pt-PT"/>
          </w:rPr>
          <w:noBreakHyphen/>
          <w:t>1</w:t>
        </w:r>
        <w:r w:rsidR="001422A5" w:rsidRPr="00C50CE9">
          <w:rPr>
            <w:rStyle w:val="Hyperlink"/>
            <w:b/>
            <w:bCs/>
            <w:noProof/>
            <w:lang w:val="pt-PT" w:bidi="en-US"/>
          </w:rPr>
          <w:t>.</w:t>
        </w:r>
        <w:r w:rsidR="001422A5" w:rsidRPr="00C50CE9">
          <w:rPr>
            <w:rStyle w:val="Hyperlink"/>
            <w:b/>
            <w:noProof/>
            <w:lang w:val="pt-PT" w:bidi="en-US"/>
          </w:rPr>
          <w:t xml:space="preserve"> </w:t>
        </w:r>
        <w:r w:rsidR="001422A5" w:rsidRPr="00C50CE9">
          <w:rPr>
            <w:rStyle w:val="Hyperlink"/>
            <w:noProof/>
            <w:lang w:val="pt-PT" w:bidi="en-US"/>
          </w:rPr>
          <w:t>Isto é um exemplo de uma tabela. Colocar a legenda sempre por cima e se fôr igual a de outro autor deve ser pedido autorização para reproduzir.</w:t>
        </w:r>
        <w:r w:rsidR="001422A5">
          <w:rPr>
            <w:noProof/>
            <w:webHidden/>
          </w:rPr>
          <w:tab/>
        </w:r>
        <w:r w:rsidR="001422A5">
          <w:rPr>
            <w:noProof/>
            <w:webHidden/>
          </w:rPr>
          <w:fldChar w:fldCharType="begin"/>
        </w:r>
        <w:r w:rsidR="001422A5">
          <w:rPr>
            <w:noProof/>
            <w:webHidden/>
          </w:rPr>
          <w:instrText xml:space="preserve"> PAGEREF _Toc87527597 \h </w:instrText>
        </w:r>
        <w:r w:rsidR="001422A5">
          <w:rPr>
            <w:noProof/>
            <w:webHidden/>
          </w:rPr>
        </w:r>
        <w:r w:rsidR="001422A5">
          <w:rPr>
            <w:noProof/>
            <w:webHidden/>
          </w:rPr>
          <w:fldChar w:fldCharType="separate"/>
        </w:r>
        <w:r w:rsidR="001422A5">
          <w:rPr>
            <w:noProof/>
            <w:webHidden/>
          </w:rPr>
          <w:t>3</w:t>
        </w:r>
        <w:r w:rsidR="001422A5">
          <w:rPr>
            <w:noProof/>
            <w:webHidden/>
          </w:rPr>
          <w:fldChar w:fldCharType="end"/>
        </w:r>
      </w:hyperlink>
    </w:p>
    <w:p w14:paraId="3B727E3E" w14:textId="77777777" w:rsidR="001422A5" w:rsidRDefault="00B73DE9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w:anchor="_Toc87527598" w:history="1">
        <w:r w:rsidR="001422A5" w:rsidRPr="00C50CE9">
          <w:rPr>
            <w:rStyle w:val="Hyperlink"/>
            <w:b/>
            <w:bCs/>
            <w:noProof/>
            <w:lang w:val="pt-PT"/>
          </w:rPr>
          <w:t>Tabela A</w:t>
        </w:r>
        <w:r w:rsidR="001422A5" w:rsidRPr="00C50CE9">
          <w:rPr>
            <w:rStyle w:val="Hyperlink"/>
            <w:b/>
            <w:bCs/>
            <w:noProof/>
            <w:lang w:val="pt-PT"/>
          </w:rPr>
          <w:noBreakHyphen/>
          <w:t>1</w:t>
        </w:r>
        <w:r w:rsidR="001422A5" w:rsidRPr="00C50CE9">
          <w:rPr>
            <w:rStyle w:val="Hyperlink"/>
            <w:b/>
            <w:bCs/>
            <w:noProof/>
            <w:lang w:val="pt-PT" w:bidi="en-US"/>
          </w:rPr>
          <w:t>.</w:t>
        </w:r>
        <w:r w:rsidR="001422A5" w:rsidRPr="00C50CE9">
          <w:rPr>
            <w:rStyle w:val="Hyperlink"/>
            <w:b/>
            <w:noProof/>
            <w:lang w:val="pt-PT" w:bidi="en-US"/>
          </w:rPr>
          <w:t xml:space="preserve"> </w:t>
        </w:r>
        <w:r w:rsidR="001422A5" w:rsidRPr="00C50CE9">
          <w:rPr>
            <w:rStyle w:val="Hyperlink"/>
            <w:noProof/>
            <w:lang w:val="pt-PT" w:bidi="en-US"/>
          </w:rPr>
          <w:t>Isto é um exemplo de uma tabela. Colocar a legenda sempre por cima e se fôr igual a de outro autor deve ser pedido autorização para reproduzir.</w:t>
        </w:r>
        <w:r w:rsidR="001422A5">
          <w:rPr>
            <w:noProof/>
            <w:webHidden/>
          </w:rPr>
          <w:tab/>
        </w:r>
        <w:r w:rsidR="001422A5">
          <w:rPr>
            <w:noProof/>
            <w:webHidden/>
          </w:rPr>
          <w:fldChar w:fldCharType="begin"/>
        </w:r>
        <w:r w:rsidR="001422A5">
          <w:rPr>
            <w:noProof/>
            <w:webHidden/>
          </w:rPr>
          <w:instrText xml:space="preserve"> PAGEREF _Toc87527598 \h </w:instrText>
        </w:r>
        <w:r w:rsidR="001422A5">
          <w:rPr>
            <w:noProof/>
            <w:webHidden/>
          </w:rPr>
        </w:r>
        <w:r w:rsidR="001422A5">
          <w:rPr>
            <w:noProof/>
            <w:webHidden/>
          </w:rPr>
          <w:fldChar w:fldCharType="separate"/>
        </w:r>
        <w:r w:rsidR="001422A5">
          <w:rPr>
            <w:noProof/>
            <w:webHidden/>
          </w:rPr>
          <w:t>8</w:t>
        </w:r>
        <w:r w:rsidR="001422A5">
          <w:rPr>
            <w:noProof/>
            <w:webHidden/>
          </w:rPr>
          <w:fldChar w:fldCharType="end"/>
        </w:r>
      </w:hyperlink>
    </w:p>
    <w:p w14:paraId="3261F60D" w14:textId="77777777" w:rsidR="00414A12" w:rsidRDefault="00414A12" w:rsidP="00414A12">
      <w:pPr>
        <w:suppressAutoHyphens w:val="0"/>
        <w:autoSpaceDN/>
        <w:spacing w:after="160" w:line="259" w:lineRule="auto"/>
        <w:textAlignment w:val="auto"/>
        <w:rPr>
          <w:lang w:val="pt-PT"/>
        </w:rPr>
      </w:pPr>
      <w:r w:rsidRPr="002C53E3">
        <w:rPr>
          <w:lang w:val="pt-PT"/>
        </w:rPr>
        <w:fldChar w:fldCharType="end"/>
      </w:r>
    </w:p>
    <w:p w14:paraId="73292F48" w14:textId="77777777" w:rsidR="00414A12" w:rsidRDefault="00414A12" w:rsidP="00414A12">
      <w:pPr>
        <w:suppressAutoHyphens w:val="0"/>
        <w:autoSpaceDN/>
        <w:spacing w:after="160" w:line="259" w:lineRule="auto"/>
        <w:jc w:val="left"/>
        <w:textAlignment w:val="auto"/>
        <w:rPr>
          <w:lang w:val="pt-PT"/>
        </w:rPr>
      </w:pPr>
      <w:r>
        <w:rPr>
          <w:lang w:val="pt-PT"/>
        </w:rPr>
        <w:br w:type="page"/>
      </w:r>
    </w:p>
    <w:p w14:paraId="0E07BFD7" w14:textId="77777777" w:rsidR="00414A12" w:rsidRDefault="00414A12" w:rsidP="00414A12">
      <w:pPr>
        <w:suppressAutoHyphens w:val="0"/>
        <w:autoSpaceDN/>
        <w:spacing w:after="160" w:line="259" w:lineRule="auto"/>
        <w:textAlignment w:val="auto"/>
        <w:rPr>
          <w:lang w:val="pt-PT"/>
        </w:rPr>
        <w:sectPr w:rsidR="00414A12" w:rsidSect="00DF67A4">
          <w:headerReference w:type="default" r:id="rId17"/>
          <w:pgSz w:w="11906" w:h="16838"/>
          <w:pgMar w:top="1418" w:right="1418" w:bottom="1418" w:left="1418" w:header="709" w:footer="709" w:gutter="0"/>
          <w:pgNumType w:fmt="lowerRoman" w:start="1"/>
          <w:cols w:space="708"/>
          <w:docGrid w:linePitch="360"/>
        </w:sectPr>
      </w:pPr>
    </w:p>
    <w:p w14:paraId="5A57571F" w14:textId="77777777" w:rsidR="00414A12" w:rsidRPr="002C53E3" w:rsidRDefault="00414A12" w:rsidP="00414A12">
      <w:pPr>
        <w:pStyle w:val="Heading1"/>
        <w:rPr>
          <w:lang w:val="pt-PT"/>
        </w:rPr>
      </w:pPr>
      <w:bookmarkStart w:id="7" w:name="_Toc87527634"/>
      <w:r>
        <w:rPr>
          <w:lang w:val="pt-PT"/>
        </w:rPr>
        <w:lastRenderedPageBreak/>
        <w:t>Introdução</w:t>
      </w:r>
      <w:bookmarkEnd w:id="7"/>
    </w:p>
    <w:p w14:paraId="63B62D0E" w14:textId="77777777" w:rsidR="00414A12" w:rsidRDefault="00414A12" w:rsidP="00414A12">
      <w:pPr>
        <w:pStyle w:val="Heading2"/>
        <w:rPr>
          <w:lang w:val="pt-PT"/>
        </w:rPr>
      </w:pPr>
      <w:bookmarkStart w:id="8" w:name="_Toc87527635"/>
      <w:r>
        <w:rPr>
          <w:lang w:val="pt-PT"/>
        </w:rPr>
        <w:t>Enquadramento</w:t>
      </w:r>
      <w:bookmarkEnd w:id="8"/>
    </w:p>
    <w:p w14:paraId="5EEB6865" w14:textId="79339610" w:rsidR="00745A53" w:rsidRDefault="00745A53" w:rsidP="00AE758C">
      <w:pPr>
        <w:rPr>
          <w:lang w:val="pt-PT"/>
        </w:rPr>
      </w:pPr>
      <w:r>
        <w:rPr>
          <w:lang w:val="pt-PT"/>
        </w:rPr>
        <w:t xml:space="preserve">A partir de 2019 </w:t>
      </w:r>
      <w:r w:rsidRPr="00745A53">
        <w:rPr>
          <w:lang w:val="pt-PT"/>
        </w:rPr>
        <w:t xml:space="preserve">todas as dissertações em que faça sentido devem ser relacionadas com os ODS – Objetivos de Desenvolvimento Sustentável, sugere-se incluir até 3 ODS relacionados com o tema da dissertação </w:t>
      </w:r>
      <w:hyperlink r:id="rId18" w:history="1">
        <w:r w:rsidR="00A8389F" w:rsidRPr="0033787F">
          <w:rPr>
            <w:rStyle w:val="Hyperlink"/>
            <w:lang w:val="pt-PT"/>
          </w:rPr>
          <w:t>https://www.ods.pt/</w:t>
        </w:r>
      </w:hyperlink>
      <w:r w:rsidR="00AE758C" w:rsidRPr="00AE758C">
        <w:rPr>
          <w:lang w:val="pt-PT"/>
        </w:rPr>
        <w:t xml:space="preserve"> (ver </w:t>
      </w:r>
      <w:r w:rsidR="00AE758C" w:rsidRPr="00AE758C">
        <w:rPr>
          <w:lang w:val="pt-PT"/>
        </w:rPr>
        <w:fldChar w:fldCharType="begin"/>
      </w:r>
      <w:r w:rsidR="00AE758C" w:rsidRPr="00AE758C">
        <w:rPr>
          <w:lang w:val="pt-PT"/>
        </w:rPr>
        <w:instrText xml:space="preserve"> REF _Ref87528130 \h  \* MERGEFORMAT </w:instrText>
      </w:r>
      <w:r w:rsidR="00AE758C" w:rsidRPr="00AE758C">
        <w:rPr>
          <w:lang w:val="pt-PT"/>
        </w:rPr>
      </w:r>
      <w:r w:rsidR="00AE758C" w:rsidRPr="00AE758C">
        <w:rPr>
          <w:lang w:val="pt-PT"/>
        </w:rPr>
        <w:fldChar w:fldCharType="separate"/>
      </w:r>
      <w:r w:rsidR="00AE758C" w:rsidRPr="00AE758C">
        <w:rPr>
          <w:lang w:val="pt-PT"/>
        </w:rPr>
        <w:t xml:space="preserve">Figura </w:t>
      </w:r>
      <w:r w:rsidR="00AE758C" w:rsidRPr="00AE758C">
        <w:rPr>
          <w:noProof/>
          <w:lang w:val="pt-PT"/>
        </w:rPr>
        <w:t>1</w:t>
      </w:r>
      <w:r w:rsidR="00AE758C" w:rsidRPr="00AE758C">
        <w:rPr>
          <w:lang w:val="pt-PT"/>
        </w:rPr>
        <w:t>.</w:t>
      </w:r>
      <w:r w:rsidR="00AE758C" w:rsidRPr="00AE758C">
        <w:rPr>
          <w:noProof/>
          <w:lang w:val="pt-PT"/>
        </w:rPr>
        <w:t>1</w:t>
      </w:r>
      <w:r w:rsidR="00AE758C" w:rsidRPr="00AE758C">
        <w:rPr>
          <w:lang w:val="pt-PT"/>
        </w:rPr>
        <w:fldChar w:fldCharType="end"/>
      </w:r>
      <w:r w:rsidR="00AE758C" w:rsidRPr="00AE758C">
        <w:rPr>
          <w:lang w:val="pt-PT"/>
        </w:rPr>
        <w:t>)</w:t>
      </w:r>
      <w:r w:rsidRPr="00AE758C">
        <w:rPr>
          <w:lang w:val="pt-PT"/>
        </w:rPr>
        <w:t>.</w:t>
      </w:r>
      <w:r w:rsidR="00AE758C">
        <w:rPr>
          <w:lang w:val="pt-PT"/>
        </w:rPr>
        <w:t xml:space="preserve"> O texto principal da dissertação não deve exceder 80 páginas.</w:t>
      </w:r>
    </w:p>
    <w:p w14:paraId="0810E3A1" w14:textId="77777777" w:rsidR="00F3221F" w:rsidRDefault="00F3221F" w:rsidP="00745A53">
      <w:pPr>
        <w:rPr>
          <w:lang w:val="pt-PT"/>
        </w:rPr>
      </w:pPr>
    </w:p>
    <w:p w14:paraId="0AF95169" w14:textId="77777777" w:rsidR="001068FB" w:rsidRDefault="001068FB" w:rsidP="001068FB">
      <w:pPr>
        <w:jc w:val="center"/>
        <w:rPr>
          <w:b/>
          <w:bCs/>
          <w:lang w:val="pt-PT"/>
        </w:rPr>
      </w:pPr>
      <w:r>
        <w:rPr>
          <w:noProof/>
        </w:rPr>
        <w:drawing>
          <wp:inline distT="0" distB="0" distL="0" distR="0" wp14:anchorId="58BF23D6" wp14:editId="37CEA32E">
            <wp:extent cx="5759450" cy="3246755"/>
            <wp:effectExtent l="0" t="0" r="0" b="0"/>
            <wp:docPr id="6" name="Picture 6" descr="Conferências – ODS – Instituto Politécnico de Coim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ferências – ODS – Instituto Politécnico de Coimbra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4EC48" w14:textId="77777777" w:rsidR="00F3221F" w:rsidRDefault="00F3221F" w:rsidP="001068FB">
      <w:pPr>
        <w:jc w:val="center"/>
        <w:rPr>
          <w:lang w:val="pt-PT"/>
        </w:rPr>
      </w:pPr>
      <w:bookmarkStart w:id="9" w:name="_Ref87528130"/>
      <w:bookmarkStart w:id="10" w:name="_Toc87527610"/>
      <w:r w:rsidRPr="00F3221F">
        <w:rPr>
          <w:b/>
          <w:bCs/>
          <w:lang w:val="pt-PT"/>
        </w:rPr>
        <w:t xml:space="preserve">Figura </w:t>
      </w:r>
      <w:r w:rsidR="002345C6">
        <w:rPr>
          <w:b/>
          <w:bCs/>
          <w:lang w:val="pt-PT"/>
        </w:rPr>
        <w:fldChar w:fldCharType="begin"/>
      </w:r>
      <w:r w:rsidR="002345C6">
        <w:rPr>
          <w:b/>
          <w:bCs/>
          <w:lang w:val="pt-PT"/>
        </w:rPr>
        <w:instrText xml:space="preserve"> STYLEREF 1 \s </w:instrText>
      </w:r>
      <w:r w:rsidR="002345C6">
        <w:rPr>
          <w:b/>
          <w:bCs/>
          <w:lang w:val="pt-PT"/>
        </w:rPr>
        <w:fldChar w:fldCharType="separate"/>
      </w:r>
      <w:r w:rsidR="00AE758C">
        <w:rPr>
          <w:b/>
          <w:bCs/>
          <w:noProof/>
          <w:lang w:val="pt-PT"/>
        </w:rPr>
        <w:t>1</w:t>
      </w:r>
      <w:r w:rsidR="002345C6">
        <w:rPr>
          <w:b/>
          <w:bCs/>
          <w:lang w:val="pt-PT"/>
        </w:rPr>
        <w:fldChar w:fldCharType="end"/>
      </w:r>
      <w:r w:rsidR="002345C6">
        <w:rPr>
          <w:b/>
          <w:bCs/>
          <w:lang w:val="pt-PT"/>
        </w:rPr>
        <w:t>.</w:t>
      </w:r>
      <w:r w:rsidR="002345C6">
        <w:rPr>
          <w:b/>
          <w:bCs/>
          <w:lang w:val="pt-PT"/>
        </w:rPr>
        <w:fldChar w:fldCharType="begin"/>
      </w:r>
      <w:r w:rsidR="002345C6">
        <w:rPr>
          <w:b/>
          <w:bCs/>
          <w:lang w:val="pt-PT"/>
        </w:rPr>
        <w:instrText xml:space="preserve"> SEQ Figura \* ARABIC \s 1 </w:instrText>
      </w:r>
      <w:r w:rsidR="002345C6">
        <w:rPr>
          <w:b/>
          <w:bCs/>
          <w:lang w:val="pt-PT"/>
        </w:rPr>
        <w:fldChar w:fldCharType="separate"/>
      </w:r>
      <w:r w:rsidR="00AE758C">
        <w:rPr>
          <w:b/>
          <w:bCs/>
          <w:noProof/>
          <w:lang w:val="pt-PT"/>
        </w:rPr>
        <w:t>1</w:t>
      </w:r>
      <w:r w:rsidR="002345C6">
        <w:rPr>
          <w:b/>
          <w:bCs/>
          <w:lang w:val="pt-PT"/>
        </w:rPr>
        <w:fldChar w:fldCharType="end"/>
      </w:r>
      <w:bookmarkEnd w:id="9"/>
      <w:r w:rsidRPr="00F3221F">
        <w:rPr>
          <w:lang w:val="pt-PT"/>
        </w:rPr>
        <w:t xml:space="preserve"> </w:t>
      </w:r>
      <w:r w:rsidRPr="006C6A62">
        <w:rPr>
          <w:lang w:val="pt-PT"/>
        </w:rPr>
        <w:t>Deve aparecer por b</w:t>
      </w:r>
      <w:r>
        <w:rPr>
          <w:lang w:val="pt-PT"/>
        </w:rPr>
        <w:t xml:space="preserve">aixo da figura. Se a figura for feita pelo aluno não necessita de referência. Caso seja retirada de uma fonte bibliográfica deve ser pedida autorização para a sua reprodução/cópia. Caso seja retirada de um website </w:t>
      </w:r>
      <w:proofErr w:type="spellStart"/>
      <w:r w:rsidRPr="006C6A62">
        <w:rPr>
          <w:i/>
          <w:iCs/>
          <w:lang w:val="pt-PT"/>
        </w:rPr>
        <w:t>freevector</w:t>
      </w:r>
      <w:proofErr w:type="spellEnd"/>
      <w:r>
        <w:rPr>
          <w:lang w:val="pt-PT"/>
        </w:rPr>
        <w:t xml:space="preserve"> deve ser creditada de acordo com as regras estipuladas no mesmo. Por exemplo pode encontrar todos os ODS com reprodução livre em </w:t>
      </w:r>
      <w:hyperlink r:id="rId20" w:history="1">
        <w:r w:rsidRPr="00417954">
          <w:rPr>
            <w:rStyle w:val="Hyperlink"/>
            <w:lang w:val="pt-PT"/>
          </w:rPr>
          <w:t>https://www.un.org/sustainabledevelopment/news/communications-material/</w:t>
        </w:r>
        <w:bookmarkEnd w:id="10"/>
      </w:hyperlink>
    </w:p>
    <w:p w14:paraId="4CD95667" w14:textId="77777777" w:rsidR="00F3221F" w:rsidRDefault="00F3221F" w:rsidP="00F3221F">
      <w:pPr>
        <w:pStyle w:val="Caption"/>
        <w:rPr>
          <w:lang w:val="pt-PT"/>
        </w:rPr>
      </w:pPr>
    </w:p>
    <w:p w14:paraId="48D49BDD" w14:textId="77777777" w:rsidR="006C6A62" w:rsidRDefault="006C6A62" w:rsidP="00745A53">
      <w:pPr>
        <w:rPr>
          <w:lang w:val="pt-PT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57"/>
        <w:gridCol w:w="4268"/>
      </w:tblGrid>
      <w:tr w:rsidR="006C6A62" w14:paraId="6A5F97A6" w14:textId="77777777" w:rsidTr="006C6A62">
        <w:trPr>
          <w:jc w:val="center"/>
        </w:trPr>
        <w:tc>
          <w:tcPr>
            <w:tcW w:w="4057" w:type="dxa"/>
            <w:vAlign w:val="center"/>
            <w:hideMark/>
          </w:tcPr>
          <w:p w14:paraId="1F6C3D16" w14:textId="77777777" w:rsidR="006C6A62" w:rsidRDefault="006C6A62" w:rsidP="005562A8">
            <w:pPr>
              <w:pStyle w:val="MDPI52figure"/>
              <w:spacing w:before="0"/>
            </w:pPr>
            <w:r>
              <w:rPr>
                <w:noProof/>
              </w:rPr>
              <w:drawing>
                <wp:inline distT="0" distB="0" distL="0" distR="0" wp14:anchorId="0D56FEC5" wp14:editId="5D7883FC">
                  <wp:extent cx="2162175" cy="21621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162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8" w:type="dxa"/>
            <w:hideMark/>
          </w:tcPr>
          <w:p w14:paraId="167039A1" w14:textId="77777777" w:rsidR="006C6A62" w:rsidRDefault="006C6A62" w:rsidP="005562A8">
            <w:pPr>
              <w:pStyle w:val="MDPI52figure"/>
              <w:spacing w:before="0"/>
            </w:pPr>
            <w:r>
              <w:rPr>
                <w:noProof/>
              </w:rPr>
              <w:drawing>
                <wp:inline distT="0" distB="0" distL="0" distR="0" wp14:anchorId="736C5221" wp14:editId="1D97B84C">
                  <wp:extent cx="2162175" cy="21621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162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A62" w14:paraId="0B0E483F" w14:textId="77777777" w:rsidTr="006C6A62">
        <w:trPr>
          <w:jc w:val="center"/>
        </w:trPr>
        <w:tc>
          <w:tcPr>
            <w:tcW w:w="4057" w:type="dxa"/>
            <w:vAlign w:val="center"/>
            <w:hideMark/>
          </w:tcPr>
          <w:p w14:paraId="7049A40D" w14:textId="77777777" w:rsidR="006C6A62" w:rsidRDefault="006C6A62" w:rsidP="005562A8">
            <w:pPr>
              <w:pStyle w:val="MDPI42tablebody"/>
            </w:pPr>
            <w:r>
              <w:t>(</w:t>
            </w:r>
            <w:r>
              <w:rPr>
                <w:b/>
              </w:rPr>
              <w:t>a</w:t>
            </w:r>
            <w:r>
              <w:t>)</w:t>
            </w:r>
          </w:p>
        </w:tc>
        <w:tc>
          <w:tcPr>
            <w:tcW w:w="4268" w:type="dxa"/>
            <w:hideMark/>
          </w:tcPr>
          <w:p w14:paraId="54278460" w14:textId="77777777" w:rsidR="006C6A62" w:rsidRDefault="006C6A62" w:rsidP="005562A8">
            <w:pPr>
              <w:pStyle w:val="MDPI42tablebody"/>
            </w:pPr>
            <w:r>
              <w:t>(</w:t>
            </w:r>
            <w:r>
              <w:rPr>
                <w:b/>
              </w:rPr>
              <w:t>b</w:t>
            </w:r>
            <w:r>
              <w:t>)</w:t>
            </w:r>
          </w:p>
        </w:tc>
      </w:tr>
    </w:tbl>
    <w:p w14:paraId="3DF6458B" w14:textId="77777777" w:rsidR="006C6A62" w:rsidRPr="006C6A62" w:rsidRDefault="002345C6" w:rsidP="002345C6">
      <w:pPr>
        <w:pStyle w:val="Caption"/>
        <w:rPr>
          <w:lang w:val="pt-PT"/>
        </w:rPr>
      </w:pPr>
      <w:bookmarkStart w:id="11" w:name="_Toc87527611"/>
      <w:r w:rsidRPr="00F3221F">
        <w:rPr>
          <w:b/>
          <w:bCs/>
          <w:lang w:val="pt-PT"/>
        </w:rPr>
        <w:t xml:space="preserve"> </w:t>
      </w:r>
      <w:r w:rsidR="006C6A62" w:rsidRPr="00F3221F">
        <w:rPr>
          <w:b/>
          <w:bCs/>
          <w:lang w:val="pt-PT"/>
        </w:rPr>
        <w:t xml:space="preserve">Figura </w:t>
      </w:r>
      <w:r>
        <w:rPr>
          <w:b/>
          <w:bCs/>
          <w:lang w:val="pt-PT"/>
        </w:rPr>
        <w:fldChar w:fldCharType="begin"/>
      </w:r>
      <w:r>
        <w:rPr>
          <w:b/>
          <w:bCs/>
          <w:lang w:val="pt-PT"/>
        </w:rPr>
        <w:instrText xml:space="preserve"> STYLEREF 1 \s </w:instrText>
      </w:r>
      <w:r>
        <w:rPr>
          <w:b/>
          <w:bCs/>
          <w:lang w:val="pt-PT"/>
        </w:rPr>
        <w:fldChar w:fldCharType="separate"/>
      </w:r>
      <w:r w:rsidR="00AE758C">
        <w:rPr>
          <w:b/>
          <w:bCs/>
          <w:noProof/>
          <w:lang w:val="pt-PT"/>
        </w:rPr>
        <w:t>1</w:t>
      </w:r>
      <w:r>
        <w:rPr>
          <w:b/>
          <w:bCs/>
          <w:lang w:val="pt-PT"/>
        </w:rPr>
        <w:fldChar w:fldCharType="end"/>
      </w:r>
      <w:r>
        <w:rPr>
          <w:b/>
          <w:bCs/>
          <w:lang w:val="pt-PT"/>
        </w:rPr>
        <w:t>.</w:t>
      </w:r>
      <w:r>
        <w:rPr>
          <w:b/>
          <w:bCs/>
          <w:lang w:val="pt-PT"/>
        </w:rPr>
        <w:fldChar w:fldCharType="begin"/>
      </w:r>
      <w:r>
        <w:rPr>
          <w:b/>
          <w:bCs/>
          <w:lang w:val="pt-PT"/>
        </w:rPr>
        <w:instrText xml:space="preserve"> SEQ Figura \* ARABIC \s 1 </w:instrText>
      </w:r>
      <w:r>
        <w:rPr>
          <w:b/>
          <w:bCs/>
          <w:lang w:val="pt-PT"/>
        </w:rPr>
        <w:fldChar w:fldCharType="separate"/>
      </w:r>
      <w:r w:rsidR="00AE758C">
        <w:rPr>
          <w:b/>
          <w:bCs/>
          <w:noProof/>
          <w:lang w:val="pt-PT"/>
        </w:rPr>
        <w:t>2</w:t>
      </w:r>
      <w:r>
        <w:rPr>
          <w:b/>
          <w:bCs/>
          <w:lang w:val="pt-PT"/>
        </w:rPr>
        <w:fldChar w:fldCharType="end"/>
      </w:r>
      <w:r w:rsidR="006C6A62" w:rsidRPr="006C6A62">
        <w:rPr>
          <w:lang w:val="pt-PT"/>
        </w:rPr>
        <w:t xml:space="preserve"> </w:t>
      </w:r>
      <w:r w:rsidR="00F3221F">
        <w:rPr>
          <w:lang w:val="pt-PT"/>
        </w:rPr>
        <w:t>Exemplo de duas imagens numa figura. a) explicar o que é; b) explicar o que é.</w:t>
      </w:r>
      <w:bookmarkEnd w:id="11"/>
      <w:r w:rsidR="00F3221F">
        <w:rPr>
          <w:lang w:val="pt-PT"/>
        </w:rPr>
        <w:t xml:space="preserve"> </w:t>
      </w:r>
    </w:p>
    <w:p w14:paraId="2BD6C93A" w14:textId="77777777" w:rsidR="00A8389F" w:rsidRDefault="00A8389F" w:rsidP="00745A53">
      <w:pPr>
        <w:rPr>
          <w:lang w:val="pt-PT"/>
        </w:rPr>
      </w:pPr>
    </w:p>
    <w:p w14:paraId="69F286D7" w14:textId="77777777" w:rsidR="00A8389F" w:rsidRPr="00745A53" w:rsidRDefault="00A8389F" w:rsidP="00745A53">
      <w:pPr>
        <w:rPr>
          <w:lang w:val="pt-PT"/>
        </w:rPr>
      </w:pPr>
    </w:p>
    <w:p w14:paraId="182BDEF8" w14:textId="77777777" w:rsidR="00414A12" w:rsidRDefault="00414A12" w:rsidP="00414A12">
      <w:pPr>
        <w:pStyle w:val="Heading2"/>
        <w:rPr>
          <w:lang w:val="pt-PT"/>
        </w:rPr>
      </w:pPr>
      <w:bookmarkStart w:id="12" w:name="_Ref87457177"/>
      <w:bookmarkStart w:id="13" w:name="_Toc87527636"/>
      <w:r>
        <w:rPr>
          <w:lang w:val="pt-PT"/>
        </w:rPr>
        <w:t xml:space="preserve">Objetivos </w:t>
      </w:r>
      <w:r w:rsidRPr="00704D07">
        <w:rPr>
          <w:lang w:val="pt-PT"/>
        </w:rPr>
        <w:t xml:space="preserve">e </w:t>
      </w:r>
      <w:r w:rsidR="003323D6">
        <w:rPr>
          <w:lang w:val="pt-PT"/>
        </w:rPr>
        <w:t>P</w:t>
      </w:r>
      <w:r w:rsidRPr="00704D07">
        <w:rPr>
          <w:lang w:val="pt-PT"/>
        </w:rPr>
        <w:t xml:space="preserve">erguntas de </w:t>
      </w:r>
      <w:r w:rsidR="003323D6">
        <w:rPr>
          <w:lang w:val="pt-PT"/>
        </w:rPr>
        <w:t>I</w:t>
      </w:r>
      <w:r w:rsidRPr="00704D07">
        <w:rPr>
          <w:lang w:val="pt-PT"/>
        </w:rPr>
        <w:t>nvestigação</w:t>
      </w:r>
      <w:bookmarkEnd w:id="12"/>
      <w:bookmarkEnd w:id="13"/>
    </w:p>
    <w:p w14:paraId="6615830B" w14:textId="77777777" w:rsidR="00745A53" w:rsidRDefault="00745A53" w:rsidP="00B537C6">
      <w:pPr>
        <w:rPr>
          <w:lang w:val="pt-PT"/>
        </w:rPr>
      </w:pPr>
      <w:r>
        <w:rPr>
          <w:lang w:val="pt-PT"/>
        </w:rPr>
        <w:t>Pelo menos deve ser identificada uma pergunta de investigação e no máximo recomenda-se a identificação de três.</w:t>
      </w:r>
    </w:p>
    <w:p w14:paraId="62512A9D" w14:textId="77777777" w:rsidR="006C6A62" w:rsidRPr="00745A53" w:rsidRDefault="006C6A62" w:rsidP="00B537C6">
      <w:pPr>
        <w:rPr>
          <w:lang w:val="pt-PT"/>
        </w:rPr>
      </w:pPr>
    </w:p>
    <w:p w14:paraId="5EDCBF45" w14:textId="77777777" w:rsidR="00414A12" w:rsidRDefault="00414A12" w:rsidP="00414A12">
      <w:pPr>
        <w:pStyle w:val="Heading2"/>
        <w:rPr>
          <w:lang w:val="pt-PT"/>
        </w:rPr>
      </w:pPr>
      <w:bookmarkStart w:id="14" w:name="_Toc87527637"/>
      <w:r>
        <w:rPr>
          <w:lang w:val="pt-PT"/>
        </w:rPr>
        <w:t xml:space="preserve">Organização do </w:t>
      </w:r>
      <w:r w:rsidR="003323D6">
        <w:rPr>
          <w:lang w:val="pt-PT"/>
        </w:rPr>
        <w:t>D</w:t>
      </w:r>
      <w:r>
        <w:rPr>
          <w:lang w:val="pt-PT"/>
        </w:rPr>
        <w:t>ocumento</w:t>
      </w:r>
      <w:bookmarkEnd w:id="14"/>
    </w:p>
    <w:p w14:paraId="55A2AC08" w14:textId="77777777" w:rsidR="00506500" w:rsidRPr="00A8389F" w:rsidRDefault="00A8389F" w:rsidP="00B537C6">
      <w:pPr>
        <w:ind w:firstLine="432"/>
        <w:rPr>
          <w:lang w:val="pt-PT"/>
        </w:rPr>
      </w:pPr>
      <w:r>
        <w:rPr>
          <w:lang w:val="pt-PT"/>
        </w:rPr>
        <w:t xml:space="preserve">Explicar a lógica da organização em termos do conteúdo de cada secção. Por exemplo, na seção </w:t>
      </w:r>
      <w:r>
        <w:rPr>
          <w:lang w:val="pt-PT"/>
        </w:rPr>
        <w:fldChar w:fldCharType="begin"/>
      </w:r>
      <w:r>
        <w:rPr>
          <w:lang w:val="pt-PT"/>
        </w:rPr>
        <w:instrText xml:space="preserve"> REF _Ref87454516 \r \h </w:instrText>
      </w:r>
      <w:r>
        <w:rPr>
          <w:lang w:val="pt-PT"/>
        </w:rPr>
      </w:r>
      <w:r>
        <w:rPr>
          <w:lang w:val="pt-PT"/>
        </w:rPr>
        <w:fldChar w:fldCharType="separate"/>
      </w:r>
      <w:r w:rsidR="00AE758C">
        <w:rPr>
          <w:lang w:val="pt-PT"/>
        </w:rPr>
        <w:t>2</w:t>
      </w:r>
      <w:r>
        <w:rPr>
          <w:lang w:val="pt-PT"/>
        </w:rPr>
        <w:fldChar w:fldCharType="end"/>
      </w:r>
      <w:r>
        <w:rPr>
          <w:lang w:val="pt-PT"/>
        </w:rPr>
        <w:t xml:space="preserve"> mostram-se os estudos referentes</w:t>
      </w:r>
      <w:r w:rsidR="00B537C6">
        <w:rPr>
          <w:lang w:val="pt-PT"/>
        </w:rPr>
        <w:t xml:space="preserve"> a……</w:t>
      </w:r>
      <w:r>
        <w:rPr>
          <w:lang w:val="pt-PT"/>
        </w:rPr>
        <w:t>.</w:t>
      </w:r>
      <w:r w:rsidR="001660A1">
        <w:rPr>
          <w:lang w:val="pt-PT"/>
        </w:rPr>
        <w:t xml:space="preserve">Na secção </w:t>
      </w:r>
      <w:r w:rsidR="00673843">
        <w:rPr>
          <w:lang w:val="pt-PT"/>
        </w:rPr>
        <w:fldChar w:fldCharType="begin"/>
      </w:r>
      <w:r w:rsidR="00673843">
        <w:rPr>
          <w:lang w:val="pt-PT"/>
        </w:rPr>
        <w:instrText xml:space="preserve"> REF _Ref87521304 \r \h </w:instrText>
      </w:r>
      <w:r w:rsidR="00673843">
        <w:rPr>
          <w:lang w:val="pt-PT"/>
        </w:rPr>
      </w:r>
      <w:r w:rsidR="00673843">
        <w:rPr>
          <w:lang w:val="pt-PT"/>
        </w:rPr>
        <w:fldChar w:fldCharType="separate"/>
      </w:r>
      <w:r w:rsidR="00AE758C">
        <w:rPr>
          <w:lang w:val="pt-PT"/>
        </w:rPr>
        <w:t>3</w:t>
      </w:r>
      <w:r w:rsidR="00673843">
        <w:rPr>
          <w:lang w:val="pt-PT"/>
        </w:rPr>
        <w:fldChar w:fldCharType="end"/>
      </w:r>
      <w:r w:rsidR="00673843">
        <w:rPr>
          <w:lang w:val="pt-PT"/>
        </w:rPr>
        <w:t xml:space="preserve"> mostra-se…..Na secção </w:t>
      </w:r>
      <w:r w:rsidR="00673843">
        <w:rPr>
          <w:lang w:val="pt-PT"/>
        </w:rPr>
        <w:fldChar w:fldCharType="begin"/>
      </w:r>
      <w:r w:rsidR="00673843">
        <w:rPr>
          <w:lang w:val="pt-PT"/>
        </w:rPr>
        <w:instrText xml:space="preserve"> REF _Ref87457247 \r \h </w:instrText>
      </w:r>
      <w:r w:rsidR="00673843">
        <w:rPr>
          <w:lang w:val="pt-PT"/>
        </w:rPr>
      </w:r>
      <w:r w:rsidR="00673843">
        <w:rPr>
          <w:lang w:val="pt-PT"/>
        </w:rPr>
        <w:fldChar w:fldCharType="separate"/>
      </w:r>
      <w:r w:rsidR="00AE758C">
        <w:rPr>
          <w:lang w:val="pt-PT"/>
        </w:rPr>
        <w:t>4</w:t>
      </w:r>
      <w:r w:rsidR="00673843">
        <w:rPr>
          <w:lang w:val="pt-PT"/>
        </w:rPr>
        <w:fldChar w:fldCharType="end"/>
      </w:r>
      <w:r w:rsidR="00673843">
        <w:rPr>
          <w:lang w:val="pt-PT"/>
        </w:rPr>
        <w:t xml:space="preserve"> apresentam-se …..Finalmente, na secção </w:t>
      </w:r>
      <w:r w:rsidR="00673843">
        <w:rPr>
          <w:lang w:val="pt-PT"/>
        </w:rPr>
        <w:fldChar w:fldCharType="begin"/>
      </w:r>
      <w:r w:rsidR="00673843">
        <w:rPr>
          <w:lang w:val="pt-PT"/>
        </w:rPr>
        <w:instrText xml:space="preserve"> REF _Ref87521465 \r \h </w:instrText>
      </w:r>
      <w:r w:rsidR="00673843">
        <w:rPr>
          <w:lang w:val="pt-PT"/>
        </w:rPr>
      </w:r>
      <w:r w:rsidR="00673843">
        <w:rPr>
          <w:lang w:val="pt-PT"/>
        </w:rPr>
        <w:fldChar w:fldCharType="separate"/>
      </w:r>
      <w:r w:rsidR="00AE758C">
        <w:rPr>
          <w:lang w:val="pt-PT"/>
        </w:rPr>
        <w:t>5</w:t>
      </w:r>
      <w:r w:rsidR="00673843">
        <w:rPr>
          <w:lang w:val="pt-PT"/>
        </w:rPr>
        <w:fldChar w:fldCharType="end"/>
      </w:r>
      <w:r w:rsidR="00673843">
        <w:rPr>
          <w:lang w:val="pt-PT"/>
        </w:rPr>
        <w:t xml:space="preserve"> são respondidas as perguntas de investigação, descreem-se as limitações do estudo e recomenda-se …..para estudos futuros. </w:t>
      </w:r>
      <w:r w:rsidR="00414A12">
        <w:rPr>
          <w:lang w:val="pt-PT"/>
        </w:rPr>
        <w:br w:type="page"/>
      </w:r>
    </w:p>
    <w:p w14:paraId="5CAE934F" w14:textId="77777777" w:rsidR="00414A12" w:rsidRDefault="00414A12" w:rsidP="00414A12">
      <w:pPr>
        <w:pStyle w:val="Heading1"/>
        <w:rPr>
          <w:lang w:val="pt-PT"/>
        </w:rPr>
      </w:pPr>
      <w:bookmarkStart w:id="15" w:name="_Ref87454516"/>
      <w:bookmarkStart w:id="16" w:name="_Ref87457346"/>
      <w:bookmarkStart w:id="17" w:name="_Toc87527638"/>
      <w:r>
        <w:rPr>
          <w:lang w:val="pt-PT"/>
        </w:rPr>
        <w:lastRenderedPageBreak/>
        <w:t>Revisão Bibliográfica</w:t>
      </w:r>
      <w:bookmarkEnd w:id="15"/>
      <w:bookmarkEnd w:id="16"/>
      <w:bookmarkEnd w:id="17"/>
    </w:p>
    <w:p w14:paraId="305626D3" w14:textId="77777777" w:rsidR="0097514D" w:rsidRDefault="00B537C6" w:rsidP="00B537C6">
      <w:pPr>
        <w:ind w:firstLine="432"/>
        <w:rPr>
          <w:lang w:val="pt-PT"/>
        </w:rPr>
      </w:pPr>
      <w:r>
        <w:rPr>
          <w:lang w:val="pt-PT"/>
        </w:rPr>
        <w:t xml:space="preserve">A revisão bibliográfica deve recorrer a normas, livros, artigos científicos e, obrigatoriamente, deve indicar a bibliografia consultada de forma correta com recorrência a um </w:t>
      </w:r>
      <w:proofErr w:type="spellStart"/>
      <w:r>
        <w:rPr>
          <w:i/>
          <w:iCs/>
          <w:lang w:val="pt-PT"/>
        </w:rPr>
        <w:t>reference</w:t>
      </w:r>
      <w:proofErr w:type="spellEnd"/>
      <w:r>
        <w:rPr>
          <w:i/>
          <w:iCs/>
          <w:lang w:val="pt-PT"/>
        </w:rPr>
        <w:t xml:space="preserve"> manager</w:t>
      </w:r>
      <w:r>
        <w:rPr>
          <w:lang w:val="pt-PT"/>
        </w:rPr>
        <w:t>. A maneira mais usual é adotar o sis</w:t>
      </w:r>
      <w:r w:rsidR="008F5492">
        <w:rPr>
          <w:lang w:val="pt-PT"/>
        </w:rPr>
        <w:t>tema numerado por ordem de aparecimento do texto</w:t>
      </w:r>
      <w:r w:rsidR="0097514D">
        <w:rPr>
          <w:lang w:val="pt-PT"/>
        </w:rPr>
        <w:t>.</w:t>
      </w:r>
    </w:p>
    <w:p w14:paraId="7FEBB26F" w14:textId="32F6581E" w:rsidR="0097514D" w:rsidRDefault="0097514D" w:rsidP="00B537C6">
      <w:pPr>
        <w:ind w:firstLine="432"/>
        <w:rPr>
          <w:lang w:val="pt-PT"/>
        </w:rPr>
      </w:pPr>
      <w:r>
        <w:rPr>
          <w:lang w:val="pt-PT"/>
        </w:rPr>
        <w:t>A tabela deve ter uma legenda por cima da mesma, tal como o exemplo em baixo. Se os valores da tabela não são calculados pelo autor e referem-se a valores de outros autores t</w:t>
      </w:r>
      <w:r w:rsidR="00BF7B4B">
        <w:rPr>
          <w:lang w:val="pt-PT"/>
        </w:rPr>
        <w:t>ê</w:t>
      </w:r>
      <w:r>
        <w:rPr>
          <w:lang w:val="pt-PT"/>
        </w:rPr>
        <w:t>m de constar as respetivas referências aos seus trabalhos.</w:t>
      </w:r>
    </w:p>
    <w:p w14:paraId="10294E54" w14:textId="77777777" w:rsidR="0097514D" w:rsidRDefault="0097514D" w:rsidP="00B537C6">
      <w:pPr>
        <w:ind w:firstLine="432"/>
        <w:rPr>
          <w:lang w:val="pt-PT"/>
        </w:rPr>
      </w:pPr>
    </w:p>
    <w:p w14:paraId="1BAEA5B0" w14:textId="77777777" w:rsidR="0097514D" w:rsidRPr="009954DC" w:rsidRDefault="0097514D" w:rsidP="0097514D">
      <w:pPr>
        <w:pStyle w:val="Caption"/>
        <w:rPr>
          <w:lang w:val="pt-PT" w:bidi="en-US"/>
        </w:rPr>
      </w:pPr>
      <w:bookmarkStart w:id="18" w:name="_Toc87527597"/>
      <w:r w:rsidRPr="009954DC">
        <w:rPr>
          <w:b/>
          <w:bCs/>
          <w:lang w:val="pt-PT"/>
        </w:rPr>
        <w:t xml:space="preserve">Tabela </w:t>
      </w:r>
      <w:r w:rsidR="002345C6">
        <w:rPr>
          <w:b/>
          <w:bCs/>
          <w:lang w:val="pt-PT"/>
        </w:rPr>
        <w:fldChar w:fldCharType="begin"/>
      </w:r>
      <w:r w:rsidR="002345C6">
        <w:rPr>
          <w:b/>
          <w:bCs/>
          <w:lang w:val="pt-PT"/>
        </w:rPr>
        <w:instrText xml:space="preserve"> STYLEREF 1 \s </w:instrText>
      </w:r>
      <w:r w:rsidR="002345C6">
        <w:rPr>
          <w:b/>
          <w:bCs/>
          <w:lang w:val="pt-PT"/>
        </w:rPr>
        <w:fldChar w:fldCharType="separate"/>
      </w:r>
      <w:r w:rsidR="00AE758C">
        <w:rPr>
          <w:b/>
          <w:bCs/>
          <w:noProof/>
          <w:lang w:val="pt-PT"/>
        </w:rPr>
        <w:t>2</w:t>
      </w:r>
      <w:r w:rsidR="002345C6">
        <w:rPr>
          <w:b/>
          <w:bCs/>
          <w:lang w:val="pt-PT"/>
        </w:rPr>
        <w:fldChar w:fldCharType="end"/>
      </w:r>
      <w:r w:rsidR="002345C6">
        <w:rPr>
          <w:b/>
          <w:bCs/>
          <w:lang w:val="pt-PT"/>
        </w:rPr>
        <w:t>.</w:t>
      </w:r>
      <w:r w:rsidR="002345C6">
        <w:rPr>
          <w:b/>
          <w:bCs/>
          <w:lang w:val="pt-PT"/>
        </w:rPr>
        <w:fldChar w:fldCharType="begin"/>
      </w:r>
      <w:r w:rsidR="002345C6">
        <w:rPr>
          <w:b/>
          <w:bCs/>
          <w:lang w:val="pt-PT"/>
        </w:rPr>
        <w:instrText xml:space="preserve"> SEQ Tabela \* ARABIC \s 1 </w:instrText>
      </w:r>
      <w:r w:rsidR="002345C6">
        <w:rPr>
          <w:b/>
          <w:bCs/>
          <w:lang w:val="pt-PT"/>
        </w:rPr>
        <w:fldChar w:fldCharType="separate"/>
      </w:r>
      <w:r w:rsidR="00AE758C">
        <w:rPr>
          <w:b/>
          <w:bCs/>
          <w:noProof/>
          <w:lang w:val="pt-PT"/>
        </w:rPr>
        <w:t>1</w:t>
      </w:r>
      <w:r w:rsidR="002345C6">
        <w:rPr>
          <w:b/>
          <w:bCs/>
          <w:lang w:val="pt-PT"/>
        </w:rPr>
        <w:fldChar w:fldCharType="end"/>
      </w:r>
      <w:r w:rsidRPr="009954DC">
        <w:rPr>
          <w:b/>
          <w:bCs/>
          <w:lang w:val="pt-PT" w:bidi="en-US"/>
        </w:rPr>
        <w:t>.</w:t>
      </w:r>
      <w:r w:rsidRPr="009954DC">
        <w:rPr>
          <w:b/>
          <w:lang w:val="pt-PT" w:bidi="en-US"/>
        </w:rPr>
        <w:t xml:space="preserve"> </w:t>
      </w:r>
      <w:r w:rsidR="009954DC" w:rsidRPr="009954DC">
        <w:rPr>
          <w:lang w:val="pt-PT" w:bidi="en-US"/>
        </w:rPr>
        <w:t>Isto é um e</w:t>
      </w:r>
      <w:r w:rsidR="009954DC">
        <w:rPr>
          <w:lang w:val="pt-PT" w:bidi="en-US"/>
        </w:rPr>
        <w:t xml:space="preserve">xemplo de uma tabela. Colocar a legenda sempre por cima e se </w:t>
      </w:r>
      <w:proofErr w:type="spellStart"/>
      <w:r w:rsidR="009954DC">
        <w:rPr>
          <w:lang w:val="pt-PT" w:bidi="en-US"/>
        </w:rPr>
        <w:t>fôr</w:t>
      </w:r>
      <w:proofErr w:type="spellEnd"/>
      <w:r w:rsidR="009954DC">
        <w:rPr>
          <w:lang w:val="pt-PT" w:bidi="en-US"/>
        </w:rPr>
        <w:t xml:space="preserve"> igual a de outro autor deve ser pedido autorização para reproduzir.</w:t>
      </w:r>
      <w:bookmarkEnd w:id="18"/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7"/>
        <w:gridCol w:w="2678"/>
        <w:gridCol w:w="1488"/>
        <w:gridCol w:w="1487"/>
      </w:tblGrid>
      <w:tr w:rsidR="0097514D" w:rsidRPr="0097514D" w14:paraId="7684780A" w14:textId="77777777" w:rsidTr="0097514D">
        <w:trPr>
          <w:jc w:val="center"/>
        </w:trPr>
        <w:tc>
          <w:tcPr>
            <w:tcW w:w="1883" w:type="pct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171B1F" w14:textId="77777777" w:rsidR="0097514D" w:rsidRPr="0097514D" w:rsidRDefault="0097514D" w:rsidP="0097514D">
            <w:pPr>
              <w:ind w:firstLine="432"/>
              <w:rPr>
                <w:b/>
                <w:bCs/>
                <w:lang w:val="pt-PT" w:bidi="en-US"/>
              </w:rPr>
            </w:pPr>
            <w:proofErr w:type="spellStart"/>
            <w:r w:rsidRPr="0097514D">
              <w:rPr>
                <w:b/>
                <w:bCs/>
                <w:lang w:val="pt-PT" w:bidi="en-US"/>
              </w:rPr>
              <w:t>Title</w:t>
            </w:r>
            <w:proofErr w:type="spellEnd"/>
            <w:r w:rsidRPr="0097514D">
              <w:rPr>
                <w:b/>
                <w:bCs/>
                <w:lang w:val="pt-PT" w:bidi="en-US"/>
              </w:rPr>
              <w:t xml:space="preserve"> 1</w:t>
            </w:r>
          </w:p>
        </w:tc>
        <w:tc>
          <w:tcPr>
            <w:tcW w:w="1476" w:type="pct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7820FF" w14:textId="77777777" w:rsidR="0097514D" w:rsidRPr="0097514D" w:rsidRDefault="0097514D" w:rsidP="0097514D">
            <w:pPr>
              <w:ind w:firstLine="432"/>
              <w:rPr>
                <w:b/>
                <w:bCs/>
                <w:lang w:val="pt-PT" w:bidi="en-US"/>
              </w:rPr>
            </w:pPr>
            <w:proofErr w:type="spellStart"/>
            <w:r w:rsidRPr="0097514D">
              <w:rPr>
                <w:b/>
                <w:bCs/>
                <w:lang w:val="pt-PT" w:bidi="en-US"/>
              </w:rPr>
              <w:t>Title</w:t>
            </w:r>
            <w:proofErr w:type="spellEnd"/>
            <w:r w:rsidRPr="0097514D">
              <w:rPr>
                <w:b/>
                <w:bCs/>
                <w:lang w:val="pt-PT" w:bidi="en-US"/>
              </w:rPr>
              <w:t xml:space="preserve"> 2</w:t>
            </w:r>
          </w:p>
        </w:tc>
        <w:tc>
          <w:tcPr>
            <w:tcW w:w="820" w:type="pct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E969AFA" w14:textId="77777777" w:rsidR="0097514D" w:rsidRPr="0097514D" w:rsidRDefault="0097514D" w:rsidP="0097514D">
            <w:pPr>
              <w:ind w:firstLine="432"/>
              <w:rPr>
                <w:b/>
                <w:bCs/>
                <w:lang w:val="pt-PT" w:bidi="en-US"/>
              </w:rPr>
            </w:pPr>
            <w:proofErr w:type="spellStart"/>
            <w:r w:rsidRPr="0097514D">
              <w:rPr>
                <w:b/>
                <w:bCs/>
                <w:lang w:val="pt-PT" w:bidi="en-US"/>
              </w:rPr>
              <w:t>Title</w:t>
            </w:r>
            <w:proofErr w:type="spellEnd"/>
            <w:r w:rsidRPr="0097514D">
              <w:rPr>
                <w:b/>
                <w:bCs/>
                <w:lang w:val="pt-PT" w:bidi="en-US"/>
              </w:rPr>
              <w:t xml:space="preserve"> 3</w:t>
            </w:r>
          </w:p>
        </w:tc>
        <w:tc>
          <w:tcPr>
            <w:tcW w:w="820" w:type="pct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40F1C" w14:textId="77777777" w:rsidR="0097514D" w:rsidRPr="0097514D" w:rsidRDefault="0097514D" w:rsidP="0097514D">
            <w:pPr>
              <w:ind w:firstLine="432"/>
              <w:rPr>
                <w:b/>
                <w:bCs/>
                <w:lang w:val="pt-PT" w:bidi="en-US"/>
              </w:rPr>
            </w:pPr>
            <w:proofErr w:type="spellStart"/>
            <w:r w:rsidRPr="0097514D">
              <w:rPr>
                <w:b/>
                <w:bCs/>
                <w:lang w:val="pt-PT" w:bidi="en-US"/>
              </w:rPr>
              <w:t>Title</w:t>
            </w:r>
            <w:proofErr w:type="spellEnd"/>
            <w:r w:rsidRPr="0097514D">
              <w:rPr>
                <w:b/>
                <w:bCs/>
                <w:lang w:val="pt-PT" w:bidi="en-US"/>
              </w:rPr>
              <w:t xml:space="preserve"> 4</w:t>
            </w:r>
          </w:p>
        </w:tc>
      </w:tr>
      <w:tr w:rsidR="0097514D" w:rsidRPr="0097514D" w14:paraId="307BC0B0" w14:textId="77777777" w:rsidTr="0097514D">
        <w:trPr>
          <w:jc w:val="center"/>
        </w:trPr>
        <w:tc>
          <w:tcPr>
            <w:tcW w:w="1883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2FE13CA" w14:textId="77777777" w:rsidR="0097514D" w:rsidRPr="0097514D" w:rsidRDefault="0097514D" w:rsidP="0097514D">
            <w:pPr>
              <w:ind w:firstLine="432"/>
              <w:rPr>
                <w:lang w:val="pt-PT" w:bidi="en-US"/>
              </w:rPr>
            </w:pPr>
            <w:proofErr w:type="spellStart"/>
            <w:r w:rsidRPr="0097514D">
              <w:rPr>
                <w:lang w:val="pt-PT" w:bidi="en-US"/>
              </w:rPr>
              <w:t>entry</w:t>
            </w:r>
            <w:proofErr w:type="spellEnd"/>
            <w:r w:rsidRPr="0097514D">
              <w:rPr>
                <w:lang w:val="pt-PT" w:bidi="en-US"/>
              </w:rPr>
              <w:t xml:space="preserve"> 1</w:t>
            </w:r>
          </w:p>
        </w:tc>
        <w:tc>
          <w:tcPr>
            <w:tcW w:w="1476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784A0578" w14:textId="77777777" w:rsidR="0097514D" w:rsidRPr="0097514D" w:rsidRDefault="0097514D" w:rsidP="0097514D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  <w:tc>
          <w:tcPr>
            <w:tcW w:w="820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4AC0CBAC" w14:textId="77777777" w:rsidR="0097514D" w:rsidRPr="0097514D" w:rsidRDefault="0097514D" w:rsidP="0097514D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  <w:tc>
          <w:tcPr>
            <w:tcW w:w="820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15261B8" w14:textId="77777777" w:rsidR="0097514D" w:rsidRPr="0097514D" w:rsidRDefault="0097514D" w:rsidP="0097514D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</w:tr>
      <w:tr w:rsidR="0097514D" w:rsidRPr="0097514D" w14:paraId="270BAC2B" w14:textId="77777777" w:rsidTr="0097514D">
        <w:trPr>
          <w:jc w:val="center"/>
        </w:trPr>
        <w:tc>
          <w:tcPr>
            <w:tcW w:w="1883" w:type="pct"/>
            <w:vMerge/>
            <w:shd w:val="clear" w:color="auto" w:fill="auto"/>
            <w:vAlign w:val="center"/>
            <w:hideMark/>
          </w:tcPr>
          <w:p w14:paraId="169BE88C" w14:textId="77777777" w:rsidR="0097514D" w:rsidRPr="0097514D" w:rsidRDefault="0097514D" w:rsidP="0097514D">
            <w:pPr>
              <w:ind w:firstLine="432"/>
              <w:rPr>
                <w:lang w:val="pt-PT" w:bidi="en-US"/>
              </w:rPr>
            </w:pPr>
          </w:p>
        </w:tc>
        <w:tc>
          <w:tcPr>
            <w:tcW w:w="1476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7634F6B5" w14:textId="77777777" w:rsidR="0097514D" w:rsidRPr="0097514D" w:rsidRDefault="0097514D" w:rsidP="0097514D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  <w:tc>
          <w:tcPr>
            <w:tcW w:w="82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E97244" w14:textId="77777777" w:rsidR="0097514D" w:rsidRPr="0097514D" w:rsidRDefault="0097514D" w:rsidP="0097514D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  <w:tc>
          <w:tcPr>
            <w:tcW w:w="82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ED185ED" w14:textId="77777777" w:rsidR="0097514D" w:rsidRPr="0097514D" w:rsidRDefault="0097514D" w:rsidP="0097514D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</w:tr>
      <w:tr w:rsidR="0097514D" w:rsidRPr="0097514D" w14:paraId="77FD7DA7" w14:textId="77777777" w:rsidTr="0097514D">
        <w:trPr>
          <w:jc w:val="center"/>
        </w:trPr>
        <w:tc>
          <w:tcPr>
            <w:tcW w:w="1883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D8A3A6" w14:textId="77777777" w:rsidR="0097514D" w:rsidRPr="0097514D" w:rsidRDefault="0097514D" w:rsidP="0097514D">
            <w:pPr>
              <w:ind w:firstLine="432"/>
              <w:rPr>
                <w:lang w:val="pt-PT" w:bidi="en-US"/>
              </w:rPr>
            </w:pPr>
          </w:p>
        </w:tc>
        <w:tc>
          <w:tcPr>
            <w:tcW w:w="1476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30AC95B" w14:textId="77777777" w:rsidR="0097514D" w:rsidRPr="0097514D" w:rsidRDefault="0097514D" w:rsidP="0097514D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  <w:tc>
          <w:tcPr>
            <w:tcW w:w="820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FDB8EC9" w14:textId="77777777" w:rsidR="0097514D" w:rsidRPr="0097514D" w:rsidRDefault="0097514D" w:rsidP="0097514D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  <w:tc>
          <w:tcPr>
            <w:tcW w:w="820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5018FFC" w14:textId="77777777" w:rsidR="0097514D" w:rsidRPr="0097514D" w:rsidRDefault="0097514D" w:rsidP="0097514D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</w:tr>
      <w:tr w:rsidR="0097514D" w:rsidRPr="0097514D" w14:paraId="3B8FFE0C" w14:textId="77777777" w:rsidTr="0097514D">
        <w:trPr>
          <w:jc w:val="center"/>
        </w:trPr>
        <w:tc>
          <w:tcPr>
            <w:tcW w:w="1883" w:type="pct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52CA57F8" w14:textId="77777777" w:rsidR="0097514D" w:rsidRPr="0097514D" w:rsidRDefault="0097514D" w:rsidP="0097514D">
            <w:pPr>
              <w:ind w:firstLine="432"/>
              <w:rPr>
                <w:lang w:val="pt-PT" w:bidi="en-US"/>
              </w:rPr>
            </w:pPr>
            <w:proofErr w:type="spellStart"/>
            <w:r w:rsidRPr="0097514D">
              <w:rPr>
                <w:lang w:val="pt-PT" w:bidi="en-US"/>
              </w:rPr>
              <w:t>entry</w:t>
            </w:r>
            <w:proofErr w:type="spellEnd"/>
            <w:r w:rsidRPr="0097514D">
              <w:rPr>
                <w:lang w:val="pt-PT" w:bidi="en-US"/>
              </w:rPr>
              <w:t xml:space="preserve"> 2</w:t>
            </w:r>
          </w:p>
        </w:tc>
        <w:tc>
          <w:tcPr>
            <w:tcW w:w="1476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379D98F0" w14:textId="77777777" w:rsidR="0097514D" w:rsidRPr="0097514D" w:rsidRDefault="0097514D" w:rsidP="0097514D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  <w:tc>
          <w:tcPr>
            <w:tcW w:w="820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340112D8" w14:textId="77777777" w:rsidR="0097514D" w:rsidRPr="0097514D" w:rsidRDefault="0097514D" w:rsidP="0097514D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  <w:tc>
          <w:tcPr>
            <w:tcW w:w="820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83CB246" w14:textId="77777777" w:rsidR="0097514D" w:rsidRPr="0097514D" w:rsidRDefault="0097514D" w:rsidP="0097514D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</w:tr>
      <w:tr w:rsidR="0097514D" w:rsidRPr="0097514D" w14:paraId="7B5490E7" w14:textId="77777777" w:rsidTr="0097514D">
        <w:trPr>
          <w:jc w:val="center"/>
        </w:trPr>
        <w:tc>
          <w:tcPr>
            <w:tcW w:w="1883" w:type="pct"/>
            <w:vMerge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E11EB4D" w14:textId="77777777" w:rsidR="0097514D" w:rsidRPr="0097514D" w:rsidRDefault="0097514D" w:rsidP="0097514D">
            <w:pPr>
              <w:ind w:firstLine="432"/>
              <w:rPr>
                <w:lang w:val="pt-PT" w:bidi="en-US"/>
              </w:rPr>
            </w:pPr>
          </w:p>
        </w:tc>
        <w:tc>
          <w:tcPr>
            <w:tcW w:w="1476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07CB3C1" w14:textId="77777777" w:rsidR="0097514D" w:rsidRPr="0097514D" w:rsidRDefault="0097514D" w:rsidP="0097514D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  <w:tc>
          <w:tcPr>
            <w:tcW w:w="820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B08B13B" w14:textId="77777777" w:rsidR="0097514D" w:rsidRPr="0097514D" w:rsidRDefault="0097514D" w:rsidP="0097514D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  <w:tc>
          <w:tcPr>
            <w:tcW w:w="820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783EE29" w14:textId="77777777" w:rsidR="0097514D" w:rsidRPr="0097514D" w:rsidRDefault="0097514D" w:rsidP="0097514D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</w:tr>
      <w:tr w:rsidR="0097514D" w:rsidRPr="0097514D" w14:paraId="6F1F662B" w14:textId="77777777" w:rsidTr="0097514D">
        <w:trPr>
          <w:jc w:val="center"/>
        </w:trPr>
        <w:tc>
          <w:tcPr>
            <w:tcW w:w="1883" w:type="pct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7647F157" w14:textId="77777777" w:rsidR="0097514D" w:rsidRPr="0097514D" w:rsidRDefault="0097514D" w:rsidP="0097514D">
            <w:pPr>
              <w:ind w:firstLine="432"/>
              <w:rPr>
                <w:lang w:val="pt-PT" w:bidi="en-US"/>
              </w:rPr>
            </w:pPr>
            <w:proofErr w:type="spellStart"/>
            <w:r w:rsidRPr="0097514D">
              <w:rPr>
                <w:lang w:val="pt-PT" w:bidi="en-US"/>
              </w:rPr>
              <w:t>entry</w:t>
            </w:r>
            <w:proofErr w:type="spellEnd"/>
            <w:r w:rsidRPr="0097514D">
              <w:rPr>
                <w:lang w:val="pt-PT" w:bidi="en-US"/>
              </w:rPr>
              <w:t xml:space="preserve"> 3</w:t>
            </w:r>
          </w:p>
        </w:tc>
        <w:tc>
          <w:tcPr>
            <w:tcW w:w="1476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41028786" w14:textId="77777777" w:rsidR="0097514D" w:rsidRPr="0097514D" w:rsidRDefault="0097514D" w:rsidP="0097514D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  <w:tc>
          <w:tcPr>
            <w:tcW w:w="820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1915EF55" w14:textId="77777777" w:rsidR="0097514D" w:rsidRPr="0097514D" w:rsidRDefault="0097514D" w:rsidP="0097514D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  <w:tc>
          <w:tcPr>
            <w:tcW w:w="820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98B4693" w14:textId="77777777" w:rsidR="0097514D" w:rsidRPr="0097514D" w:rsidRDefault="0097514D" w:rsidP="0097514D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</w:tr>
      <w:tr w:rsidR="0097514D" w:rsidRPr="0097514D" w14:paraId="69D6FA58" w14:textId="77777777" w:rsidTr="0097514D">
        <w:trPr>
          <w:jc w:val="center"/>
        </w:trPr>
        <w:tc>
          <w:tcPr>
            <w:tcW w:w="1883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229F67B3" w14:textId="77777777" w:rsidR="0097514D" w:rsidRPr="0097514D" w:rsidRDefault="0097514D" w:rsidP="0097514D">
            <w:pPr>
              <w:ind w:firstLine="432"/>
              <w:rPr>
                <w:lang w:val="pt-PT" w:bidi="en-US"/>
              </w:rPr>
            </w:pPr>
          </w:p>
        </w:tc>
        <w:tc>
          <w:tcPr>
            <w:tcW w:w="1476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5859FD0A" w14:textId="77777777" w:rsidR="0097514D" w:rsidRPr="0097514D" w:rsidRDefault="0097514D" w:rsidP="0097514D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  <w:tc>
          <w:tcPr>
            <w:tcW w:w="820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0F4D5F9F" w14:textId="77777777" w:rsidR="0097514D" w:rsidRPr="0097514D" w:rsidRDefault="0097514D" w:rsidP="0097514D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  <w:tc>
          <w:tcPr>
            <w:tcW w:w="82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65A1B53" w14:textId="77777777" w:rsidR="0097514D" w:rsidRPr="0097514D" w:rsidRDefault="0097514D" w:rsidP="0097514D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</w:tr>
      <w:tr w:rsidR="0097514D" w:rsidRPr="0097514D" w14:paraId="1F1BBB6C" w14:textId="77777777" w:rsidTr="0097514D">
        <w:trPr>
          <w:jc w:val="center"/>
        </w:trPr>
        <w:tc>
          <w:tcPr>
            <w:tcW w:w="1883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774EEED6" w14:textId="77777777" w:rsidR="0097514D" w:rsidRPr="0097514D" w:rsidRDefault="0097514D" w:rsidP="0097514D">
            <w:pPr>
              <w:ind w:firstLine="432"/>
              <w:rPr>
                <w:lang w:val="pt-PT" w:bidi="en-US"/>
              </w:rPr>
            </w:pPr>
          </w:p>
        </w:tc>
        <w:tc>
          <w:tcPr>
            <w:tcW w:w="1476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2A2D8506" w14:textId="77777777" w:rsidR="0097514D" w:rsidRPr="0097514D" w:rsidRDefault="0097514D" w:rsidP="0097514D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  <w:tc>
          <w:tcPr>
            <w:tcW w:w="820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2F5505A2" w14:textId="77777777" w:rsidR="0097514D" w:rsidRPr="0097514D" w:rsidRDefault="0097514D" w:rsidP="0097514D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  <w:tc>
          <w:tcPr>
            <w:tcW w:w="82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C5D225" w14:textId="77777777" w:rsidR="0097514D" w:rsidRPr="0097514D" w:rsidRDefault="0097514D" w:rsidP="0097514D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</w:tr>
      <w:tr w:rsidR="0097514D" w:rsidRPr="0097514D" w14:paraId="40FD4906" w14:textId="77777777" w:rsidTr="0097514D">
        <w:trPr>
          <w:jc w:val="center"/>
        </w:trPr>
        <w:tc>
          <w:tcPr>
            <w:tcW w:w="1883" w:type="pct"/>
            <w:vMerge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F1D9F5" w14:textId="77777777" w:rsidR="0097514D" w:rsidRPr="0097514D" w:rsidRDefault="0097514D" w:rsidP="0097514D">
            <w:pPr>
              <w:ind w:firstLine="432"/>
              <w:rPr>
                <w:lang w:val="pt-PT" w:bidi="en-US"/>
              </w:rPr>
            </w:pPr>
          </w:p>
        </w:tc>
        <w:tc>
          <w:tcPr>
            <w:tcW w:w="1476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A433691" w14:textId="77777777" w:rsidR="0097514D" w:rsidRPr="0097514D" w:rsidRDefault="0097514D" w:rsidP="0097514D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  <w:tc>
          <w:tcPr>
            <w:tcW w:w="820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F9112BE" w14:textId="77777777" w:rsidR="0097514D" w:rsidRPr="0097514D" w:rsidRDefault="0097514D" w:rsidP="0097514D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  <w:tc>
          <w:tcPr>
            <w:tcW w:w="820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B88FA76" w14:textId="77777777" w:rsidR="0097514D" w:rsidRPr="0097514D" w:rsidRDefault="0097514D" w:rsidP="0097514D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</w:tr>
      <w:tr w:rsidR="0097514D" w:rsidRPr="0097514D" w14:paraId="74462CA6" w14:textId="77777777" w:rsidTr="0097514D">
        <w:trPr>
          <w:jc w:val="center"/>
        </w:trPr>
        <w:tc>
          <w:tcPr>
            <w:tcW w:w="1883" w:type="pct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4FE741F2" w14:textId="77777777" w:rsidR="0097514D" w:rsidRPr="0097514D" w:rsidRDefault="0097514D" w:rsidP="0097514D">
            <w:pPr>
              <w:ind w:firstLine="432"/>
              <w:rPr>
                <w:lang w:val="pt-PT" w:bidi="en-US"/>
              </w:rPr>
            </w:pPr>
            <w:proofErr w:type="spellStart"/>
            <w:r w:rsidRPr="0097514D">
              <w:rPr>
                <w:lang w:val="pt-PT" w:bidi="en-US"/>
              </w:rPr>
              <w:t>entry</w:t>
            </w:r>
            <w:proofErr w:type="spellEnd"/>
            <w:r w:rsidRPr="0097514D">
              <w:rPr>
                <w:lang w:val="pt-PT" w:bidi="en-US"/>
              </w:rPr>
              <w:t xml:space="preserve"> 4</w:t>
            </w:r>
          </w:p>
        </w:tc>
        <w:tc>
          <w:tcPr>
            <w:tcW w:w="1476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5D9C7CA" w14:textId="77777777" w:rsidR="0097514D" w:rsidRPr="0097514D" w:rsidRDefault="0097514D" w:rsidP="0097514D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  <w:tc>
          <w:tcPr>
            <w:tcW w:w="820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ED27948" w14:textId="77777777" w:rsidR="0097514D" w:rsidRPr="0097514D" w:rsidRDefault="0097514D" w:rsidP="0097514D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  <w:tc>
          <w:tcPr>
            <w:tcW w:w="820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B83A463" w14:textId="77777777" w:rsidR="0097514D" w:rsidRPr="0097514D" w:rsidRDefault="0097514D" w:rsidP="0097514D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</w:tr>
      <w:tr w:rsidR="0097514D" w:rsidRPr="0097514D" w14:paraId="2015A7D5" w14:textId="77777777" w:rsidTr="0097514D">
        <w:trPr>
          <w:jc w:val="center"/>
        </w:trPr>
        <w:tc>
          <w:tcPr>
            <w:tcW w:w="1883" w:type="pct"/>
            <w:vMerge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32BCF78" w14:textId="77777777" w:rsidR="0097514D" w:rsidRPr="0097514D" w:rsidRDefault="0097514D" w:rsidP="0097514D">
            <w:pPr>
              <w:ind w:firstLine="432"/>
              <w:rPr>
                <w:lang w:val="pt-PT" w:bidi="en-US"/>
              </w:rPr>
            </w:pPr>
          </w:p>
        </w:tc>
        <w:tc>
          <w:tcPr>
            <w:tcW w:w="1476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2C30F7B" w14:textId="77777777" w:rsidR="0097514D" w:rsidRPr="0097514D" w:rsidRDefault="0097514D" w:rsidP="0097514D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  <w:tc>
          <w:tcPr>
            <w:tcW w:w="820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0358FD8" w14:textId="77777777" w:rsidR="0097514D" w:rsidRPr="0097514D" w:rsidRDefault="0097514D" w:rsidP="0097514D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  <w:tc>
          <w:tcPr>
            <w:tcW w:w="820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1DC00C0" w14:textId="77777777" w:rsidR="0097514D" w:rsidRPr="0097514D" w:rsidRDefault="0097514D" w:rsidP="0097514D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</w:tr>
    </w:tbl>
    <w:p w14:paraId="79D46760" w14:textId="77777777" w:rsidR="00414A12" w:rsidRDefault="00414A12" w:rsidP="00B537C6">
      <w:pPr>
        <w:ind w:firstLine="432"/>
        <w:rPr>
          <w:lang w:val="pt-PT"/>
        </w:rPr>
      </w:pPr>
      <w:r>
        <w:rPr>
          <w:lang w:val="pt-PT"/>
        </w:rPr>
        <w:br w:type="page"/>
      </w:r>
    </w:p>
    <w:p w14:paraId="648EB546" w14:textId="77777777" w:rsidR="00414A12" w:rsidRDefault="00414A12" w:rsidP="00414A12">
      <w:pPr>
        <w:pStyle w:val="Heading1"/>
        <w:rPr>
          <w:lang w:val="pt-PT"/>
        </w:rPr>
      </w:pPr>
      <w:bookmarkStart w:id="19" w:name="_Ref87521304"/>
      <w:bookmarkStart w:id="20" w:name="_Toc87527639"/>
      <w:r>
        <w:rPr>
          <w:lang w:val="pt-PT"/>
        </w:rPr>
        <w:lastRenderedPageBreak/>
        <w:t>Métodos</w:t>
      </w:r>
      <w:bookmarkEnd w:id="19"/>
      <w:bookmarkEnd w:id="20"/>
    </w:p>
    <w:p w14:paraId="51CD31BE" w14:textId="1A839EA7" w:rsidR="008F5492" w:rsidRDefault="00B537C6" w:rsidP="00464C95">
      <w:pPr>
        <w:rPr>
          <w:lang w:val="pt-PT"/>
        </w:rPr>
      </w:pPr>
      <w:r>
        <w:rPr>
          <w:lang w:val="pt-PT"/>
        </w:rPr>
        <w:t>Aqui descrever q</w:t>
      </w:r>
      <w:r w:rsidRPr="00745A53">
        <w:rPr>
          <w:lang w:val="pt-PT"/>
        </w:rPr>
        <w:t>ual o método seguido para responder às perguntas de investigação, o método pode incluir o recurso a uma metodologia reconhecida internacionalmente e já publicada por exemplo numa norma ISO</w:t>
      </w:r>
      <w:r>
        <w:rPr>
          <w:lang w:val="pt-PT"/>
        </w:rPr>
        <w:t>.</w:t>
      </w:r>
    </w:p>
    <w:p w14:paraId="47FA34C4" w14:textId="77777777" w:rsidR="00464C95" w:rsidRDefault="008F5492" w:rsidP="00464C95">
      <w:pPr>
        <w:rPr>
          <w:lang w:val="pt-PT"/>
        </w:rPr>
      </w:pPr>
      <w:r>
        <w:rPr>
          <w:lang w:val="pt-PT"/>
        </w:rPr>
        <w:t>As figuras e tabelas colocadas devem ser sempre referidas no meio do texto tal como todas as referências que aparecem listadas no fim do documento.</w:t>
      </w:r>
      <w:r w:rsidR="00B537C6">
        <w:rPr>
          <w:lang w:val="pt-PT"/>
        </w:rPr>
        <w:t xml:space="preserve"> </w:t>
      </w:r>
    </w:p>
    <w:p w14:paraId="34797E2F" w14:textId="77777777" w:rsidR="00BF7B4B" w:rsidRPr="0097514D" w:rsidRDefault="00BF7B4B" w:rsidP="00BF7B4B">
      <w:pPr>
        <w:ind w:firstLine="432"/>
        <w:rPr>
          <w:lang w:val="pt-PT" w:bidi="en-US"/>
        </w:rPr>
      </w:pPr>
      <w:r w:rsidRPr="0097514D">
        <w:rPr>
          <w:lang w:val="pt-PT" w:bidi="en-US"/>
        </w:rPr>
        <w:t>Isto é um exemplo de uma equação:</w:t>
      </w:r>
    </w:p>
    <w:tbl>
      <w:tblPr>
        <w:tblW w:w="6467" w:type="dxa"/>
        <w:tblInd w:w="26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8"/>
        <w:gridCol w:w="689"/>
      </w:tblGrid>
      <w:tr w:rsidR="00BF7B4B" w:rsidRPr="0097514D" w14:paraId="11278E8B" w14:textId="77777777" w:rsidTr="007E3472">
        <w:trPr>
          <w:trHeight w:val="360"/>
        </w:trPr>
        <w:tc>
          <w:tcPr>
            <w:tcW w:w="5900" w:type="dxa"/>
          </w:tcPr>
          <w:p w14:paraId="33EAB1CF" w14:textId="77777777" w:rsidR="00BF7B4B" w:rsidRPr="0097514D" w:rsidRDefault="00BF7B4B" w:rsidP="007E3472">
            <w:pPr>
              <w:ind w:firstLine="432"/>
              <w:jc w:val="left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a = 1,</w:t>
            </w:r>
          </w:p>
        </w:tc>
        <w:tc>
          <w:tcPr>
            <w:tcW w:w="567" w:type="dxa"/>
            <w:vAlign w:val="center"/>
          </w:tcPr>
          <w:p w14:paraId="4DB418C8" w14:textId="77777777" w:rsidR="00BF7B4B" w:rsidRPr="0097514D" w:rsidRDefault="00BF7B4B" w:rsidP="007E3472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(1)</w:t>
            </w:r>
          </w:p>
        </w:tc>
      </w:tr>
    </w:tbl>
    <w:p w14:paraId="64C72EE0" w14:textId="77777777" w:rsidR="00414A12" w:rsidRDefault="00414A12" w:rsidP="008F5492">
      <w:pPr>
        <w:ind w:firstLine="0"/>
        <w:rPr>
          <w:lang w:val="pt-PT"/>
        </w:rPr>
      </w:pPr>
      <w:r>
        <w:rPr>
          <w:lang w:val="pt-PT"/>
        </w:rPr>
        <w:br w:type="page"/>
      </w:r>
    </w:p>
    <w:p w14:paraId="485E21E3" w14:textId="77777777" w:rsidR="00414A12" w:rsidRDefault="00414A12" w:rsidP="00414A12">
      <w:pPr>
        <w:pStyle w:val="Heading1"/>
        <w:rPr>
          <w:lang w:val="pt-PT"/>
        </w:rPr>
      </w:pPr>
      <w:bookmarkStart w:id="21" w:name="_Ref87457247"/>
      <w:bookmarkStart w:id="22" w:name="_Toc87527640"/>
      <w:r>
        <w:rPr>
          <w:lang w:val="pt-PT"/>
        </w:rPr>
        <w:lastRenderedPageBreak/>
        <w:t>Resultados e Discussão</w:t>
      </w:r>
      <w:bookmarkEnd w:id="21"/>
      <w:bookmarkEnd w:id="22"/>
    </w:p>
    <w:p w14:paraId="5E46EB7D" w14:textId="77777777" w:rsidR="00242F85" w:rsidRDefault="00242F85" w:rsidP="008F5492">
      <w:pPr>
        <w:ind w:firstLine="432"/>
        <w:rPr>
          <w:lang w:val="pt-PT"/>
        </w:rPr>
      </w:pPr>
      <w:r>
        <w:rPr>
          <w:lang w:val="pt-PT"/>
        </w:rPr>
        <w:t>Aqui devem constar g</w:t>
      </w:r>
      <w:r w:rsidRPr="00745A53">
        <w:rPr>
          <w:lang w:val="pt-PT"/>
        </w:rPr>
        <w:t>ráficos e sua análise critica</w:t>
      </w:r>
      <w:r>
        <w:rPr>
          <w:lang w:val="pt-PT"/>
        </w:rPr>
        <w:t xml:space="preserve"> e </w:t>
      </w:r>
      <w:r w:rsidRPr="00745A53">
        <w:rPr>
          <w:lang w:val="pt-PT"/>
        </w:rPr>
        <w:t xml:space="preserve">ligação com a secção </w:t>
      </w:r>
      <w:r>
        <w:rPr>
          <w:lang w:val="pt-PT"/>
        </w:rPr>
        <w:fldChar w:fldCharType="begin"/>
      </w:r>
      <w:r>
        <w:rPr>
          <w:lang w:val="pt-PT"/>
        </w:rPr>
        <w:instrText xml:space="preserve"> REF _Ref87457346 \r \h </w:instrText>
      </w:r>
      <w:r>
        <w:rPr>
          <w:lang w:val="pt-PT"/>
        </w:rPr>
      </w:r>
      <w:r>
        <w:rPr>
          <w:lang w:val="pt-PT"/>
        </w:rPr>
        <w:fldChar w:fldCharType="separate"/>
      </w:r>
      <w:r w:rsidR="00AE758C">
        <w:rPr>
          <w:lang w:val="pt-PT"/>
        </w:rPr>
        <w:t>2</w:t>
      </w:r>
      <w:r>
        <w:rPr>
          <w:lang w:val="pt-PT"/>
        </w:rPr>
        <w:fldChar w:fldCharType="end"/>
      </w:r>
      <w:r w:rsidRPr="00745A53">
        <w:rPr>
          <w:lang w:val="pt-PT"/>
        </w:rPr>
        <w:t xml:space="preserve"> da revisão bibliográfica</w:t>
      </w:r>
      <w:r>
        <w:rPr>
          <w:lang w:val="pt-PT"/>
        </w:rPr>
        <w:t xml:space="preserve"> no sentido de comparar valores e discutir diferenças, por exemplo. A legenda dos gráficos deve seguir a das figuras, isto é, são figuras.</w:t>
      </w:r>
    </w:p>
    <w:p w14:paraId="61C4F512" w14:textId="77777777" w:rsidR="001660A1" w:rsidRDefault="001660A1" w:rsidP="00414A12">
      <w:pPr>
        <w:rPr>
          <w:lang w:val="pt-PT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57"/>
      </w:tblGrid>
      <w:tr w:rsidR="001660A1" w14:paraId="3A921FEC" w14:textId="77777777" w:rsidTr="00137783">
        <w:trPr>
          <w:jc w:val="center"/>
        </w:trPr>
        <w:tc>
          <w:tcPr>
            <w:tcW w:w="4057" w:type="dxa"/>
            <w:vAlign w:val="center"/>
            <w:hideMark/>
          </w:tcPr>
          <w:p w14:paraId="5BFAAB7F" w14:textId="77777777" w:rsidR="001660A1" w:rsidRDefault="001660A1" w:rsidP="00137783">
            <w:pPr>
              <w:pStyle w:val="MDPI52figure"/>
              <w:spacing w:before="0"/>
            </w:pPr>
            <w:r>
              <w:rPr>
                <w:noProof/>
              </w:rPr>
              <w:drawing>
                <wp:inline distT="0" distB="0" distL="0" distR="0" wp14:anchorId="6085FC45" wp14:editId="0F2BD9E8">
                  <wp:extent cx="2162175" cy="21621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162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0A1" w14:paraId="214EB802" w14:textId="77777777" w:rsidTr="00137783">
        <w:trPr>
          <w:jc w:val="center"/>
        </w:trPr>
        <w:tc>
          <w:tcPr>
            <w:tcW w:w="4057" w:type="dxa"/>
            <w:vAlign w:val="center"/>
            <w:hideMark/>
          </w:tcPr>
          <w:p w14:paraId="12DF7315" w14:textId="77777777" w:rsidR="001660A1" w:rsidRDefault="001660A1" w:rsidP="001660A1">
            <w:pPr>
              <w:pStyle w:val="MDPI42tablebody"/>
              <w:jc w:val="both"/>
            </w:pPr>
          </w:p>
        </w:tc>
      </w:tr>
    </w:tbl>
    <w:p w14:paraId="63F5F439" w14:textId="77777777" w:rsidR="001660A1" w:rsidRPr="006C6A62" w:rsidRDefault="001660A1" w:rsidP="001660A1">
      <w:pPr>
        <w:pStyle w:val="Caption"/>
        <w:rPr>
          <w:lang w:val="pt-PT"/>
        </w:rPr>
      </w:pPr>
      <w:bookmarkStart w:id="23" w:name="_Toc87527612"/>
      <w:r w:rsidRPr="00F3221F">
        <w:rPr>
          <w:b/>
          <w:bCs/>
          <w:lang w:val="pt-PT"/>
        </w:rPr>
        <w:t xml:space="preserve">Figura </w:t>
      </w:r>
      <w:r w:rsidR="002345C6">
        <w:rPr>
          <w:b/>
          <w:bCs/>
          <w:lang w:val="pt-PT"/>
        </w:rPr>
        <w:fldChar w:fldCharType="begin"/>
      </w:r>
      <w:r w:rsidR="002345C6">
        <w:rPr>
          <w:b/>
          <w:bCs/>
          <w:lang w:val="pt-PT"/>
        </w:rPr>
        <w:instrText xml:space="preserve"> STYLEREF 1 \s </w:instrText>
      </w:r>
      <w:r w:rsidR="002345C6">
        <w:rPr>
          <w:b/>
          <w:bCs/>
          <w:lang w:val="pt-PT"/>
        </w:rPr>
        <w:fldChar w:fldCharType="separate"/>
      </w:r>
      <w:r w:rsidR="00AE758C">
        <w:rPr>
          <w:b/>
          <w:bCs/>
          <w:noProof/>
          <w:lang w:val="pt-PT"/>
        </w:rPr>
        <w:t>4</w:t>
      </w:r>
      <w:r w:rsidR="002345C6">
        <w:rPr>
          <w:b/>
          <w:bCs/>
          <w:lang w:val="pt-PT"/>
        </w:rPr>
        <w:fldChar w:fldCharType="end"/>
      </w:r>
      <w:r w:rsidR="002345C6">
        <w:rPr>
          <w:b/>
          <w:bCs/>
          <w:lang w:val="pt-PT"/>
        </w:rPr>
        <w:t>.</w:t>
      </w:r>
      <w:r w:rsidR="002345C6">
        <w:rPr>
          <w:b/>
          <w:bCs/>
          <w:lang w:val="pt-PT"/>
        </w:rPr>
        <w:fldChar w:fldCharType="begin"/>
      </w:r>
      <w:r w:rsidR="002345C6">
        <w:rPr>
          <w:b/>
          <w:bCs/>
          <w:lang w:val="pt-PT"/>
        </w:rPr>
        <w:instrText xml:space="preserve"> SEQ Figura \* ARABIC \s 1 </w:instrText>
      </w:r>
      <w:r w:rsidR="002345C6">
        <w:rPr>
          <w:b/>
          <w:bCs/>
          <w:lang w:val="pt-PT"/>
        </w:rPr>
        <w:fldChar w:fldCharType="separate"/>
      </w:r>
      <w:r w:rsidR="00AE758C">
        <w:rPr>
          <w:b/>
          <w:bCs/>
          <w:noProof/>
          <w:lang w:val="pt-PT"/>
        </w:rPr>
        <w:t>1</w:t>
      </w:r>
      <w:r w:rsidR="002345C6">
        <w:rPr>
          <w:b/>
          <w:bCs/>
          <w:lang w:val="pt-PT"/>
        </w:rPr>
        <w:fldChar w:fldCharType="end"/>
      </w:r>
      <w:r w:rsidRPr="006C6A62">
        <w:rPr>
          <w:lang w:val="pt-PT"/>
        </w:rPr>
        <w:t xml:space="preserve"> </w:t>
      </w:r>
      <w:r>
        <w:rPr>
          <w:lang w:val="pt-PT"/>
        </w:rPr>
        <w:t>Exemplo de como considerar um gráfico.</w:t>
      </w:r>
      <w:bookmarkEnd w:id="23"/>
      <w:r>
        <w:rPr>
          <w:lang w:val="pt-PT"/>
        </w:rPr>
        <w:t xml:space="preserve"> </w:t>
      </w:r>
    </w:p>
    <w:p w14:paraId="6DA72431" w14:textId="77777777" w:rsidR="00414A12" w:rsidRPr="001660A1" w:rsidRDefault="00414A12" w:rsidP="00414A12">
      <w:pPr>
        <w:rPr>
          <w:lang w:val="pt-PT"/>
        </w:rPr>
      </w:pPr>
      <w:r w:rsidRPr="001660A1">
        <w:rPr>
          <w:lang w:val="pt-PT"/>
        </w:rPr>
        <w:br w:type="page"/>
      </w:r>
    </w:p>
    <w:p w14:paraId="402464CF" w14:textId="77777777" w:rsidR="00414A12" w:rsidRDefault="00414A12" w:rsidP="00414A12">
      <w:pPr>
        <w:pStyle w:val="Heading1"/>
        <w:rPr>
          <w:lang w:val="pt-PT"/>
        </w:rPr>
      </w:pPr>
      <w:bookmarkStart w:id="24" w:name="_Ref87521465"/>
      <w:bookmarkStart w:id="25" w:name="_Toc87527641"/>
      <w:r>
        <w:rPr>
          <w:lang w:val="pt-PT"/>
        </w:rPr>
        <w:lastRenderedPageBreak/>
        <w:t xml:space="preserve">Conclusões </w:t>
      </w:r>
      <w:r w:rsidRPr="000C0451">
        <w:rPr>
          <w:lang w:val="pt-PT"/>
        </w:rPr>
        <w:t>e Sugestões Futuras</w:t>
      </w:r>
      <w:bookmarkEnd w:id="24"/>
      <w:bookmarkEnd w:id="25"/>
    </w:p>
    <w:p w14:paraId="4F3C4086" w14:textId="77777777" w:rsidR="00414A12" w:rsidRDefault="005562A8" w:rsidP="008F5492">
      <w:pPr>
        <w:ind w:firstLine="432"/>
        <w:rPr>
          <w:lang w:val="pt-PT"/>
        </w:rPr>
      </w:pPr>
      <w:r w:rsidRPr="00745A53">
        <w:rPr>
          <w:lang w:val="pt-PT"/>
        </w:rPr>
        <w:t>Aqui são dadas as respostas às perguntas de investigação</w:t>
      </w:r>
      <w:r>
        <w:rPr>
          <w:lang w:val="pt-PT"/>
        </w:rPr>
        <w:t xml:space="preserve"> formuladas na secção </w:t>
      </w:r>
      <w:r>
        <w:rPr>
          <w:lang w:val="pt-PT"/>
        </w:rPr>
        <w:fldChar w:fldCharType="begin"/>
      </w:r>
      <w:r>
        <w:rPr>
          <w:lang w:val="pt-PT"/>
        </w:rPr>
        <w:instrText xml:space="preserve"> REF _Ref87457177 \r \h </w:instrText>
      </w:r>
      <w:r>
        <w:rPr>
          <w:lang w:val="pt-PT"/>
        </w:rPr>
      </w:r>
      <w:r>
        <w:rPr>
          <w:lang w:val="pt-PT"/>
        </w:rPr>
        <w:fldChar w:fldCharType="separate"/>
      </w:r>
      <w:r w:rsidR="00AE758C">
        <w:rPr>
          <w:lang w:val="pt-PT"/>
        </w:rPr>
        <w:t>1.2</w:t>
      </w:r>
      <w:r>
        <w:rPr>
          <w:lang w:val="pt-PT"/>
        </w:rPr>
        <w:fldChar w:fldCharType="end"/>
      </w:r>
      <w:r>
        <w:rPr>
          <w:lang w:val="pt-PT"/>
        </w:rPr>
        <w:t xml:space="preserve">. Não fazer aqui a discussão dos resultados. Essa discussão deve ser feita na secção </w:t>
      </w:r>
      <w:r>
        <w:rPr>
          <w:lang w:val="pt-PT"/>
        </w:rPr>
        <w:fldChar w:fldCharType="begin"/>
      </w:r>
      <w:r>
        <w:rPr>
          <w:lang w:val="pt-PT"/>
        </w:rPr>
        <w:instrText xml:space="preserve"> REF _Ref87457247 \r \h </w:instrText>
      </w:r>
      <w:r>
        <w:rPr>
          <w:lang w:val="pt-PT"/>
        </w:rPr>
      </w:r>
      <w:r>
        <w:rPr>
          <w:lang w:val="pt-PT"/>
        </w:rPr>
        <w:fldChar w:fldCharType="separate"/>
      </w:r>
      <w:r w:rsidR="00AE758C">
        <w:rPr>
          <w:lang w:val="pt-PT"/>
        </w:rPr>
        <w:t>4</w:t>
      </w:r>
      <w:r>
        <w:rPr>
          <w:lang w:val="pt-PT"/>
        </w:rPr>
        <w:fldChar w:fldCharType="end"/>
      </w:r>
      <w:r>
        <w:rPr>
          <w:lang w:val="pt-PT"/>
        </w:rPr>
        <w:t xml:space="preserve">. Não esquecer de indicar sugestões futuras para que um colega possa dar continuidade ao trabalho desenvolvido. </w:t>
      </w:r>
      <w:r w:rsidR="00414A12">
        <w:rPr>
          <w:lang w:val="pt-PT"/>
        </w:rPr>
        <w:br w:type="page"/>
      </w:r>
    </w:p>
    <w:p w14:paraId="55844106" w14:textId="77777777" w:rsidR="006860BB" w:rsidRDefault="00414A12" w:rsidP="006860BB">
      <w:pPr>
        <w:pStyle w:val="Heading1"/>
        <w:rPr>
          <w:lang w:val="pt-PT"/>
        </w:rPr>
      </w:pPr>
      <w:bookmarkStart w:id="26" w:name="_Toc87527642"/>
      <w:r>
        <w:rPr>
          <w:lang w:val="pt-PT"/>
        </w:rPr>
        <w:lastRenderedPageBreak/>
        <w:t>Referências</w:t>
      </w:r>
      <w:bookmarkEnd w:id="26"/>
    </w:p>
    <w:p w14:paraId="4DBF760B" w14:textId="77777777" w:rsidR="001660A1" w:rsidRDefault="004E411E" w:rsidP="004E411E">
      <w:pPr>
        <w:ind w:firstLine="432"/>
        <w:rPr>
          <w:lang w:val="pt-PT"/>
        </w:rPr>
      </w:pPr>
      <w:r w:rsidRPr="004E411E">
        <w:rPr>
          <w:lang w:val="pt-PT"/>
        </w:rPr>
        <w:t>As referências devem vir n</w:t>
      </w:r>
      <w:r>
        <w:rPr>
          <w:lang w:val="pt-PT"/>
        </w:rPr>
        <w:t xml:space="preserve">umeradas por ordem de aparecimento no texto de acordo com o estilo ACS </w:t>
      </w:r>
      <w:proofErr w:type="spellStart"/>
      <w:r>
        <w:rPr>
          <w:lang w:val="pt-PT"/>
        </w:rPr>
        <w:t>Applied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Energy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Materials</w:t>
      </w:r>
      <w:proofErr w:type="spellEnd"/>
      <w:r w:rsidR="005A5D7B">
        <w:rPr>
          <w:lang w:val="pt-PT"/>
        </w:rPr>
        <w:t xml:space="preserve"> ou Energies.</w:t>
      </w:r>
    </w:p>
    <w:p w14:paraId="45206F4B" w14:textId="77777777" w:rsidR="005A5D7B" w:rsidRPr="004E411E" w:rsidRDefault="005A5D7B" w:rsidP="004E411E">
      <w:pPr>
        <w:ind w:firstLine="432"/>
        <w:rPr>
          <w:lang w:val="pt-PT"/>
        </w:rPr>
      </w:pPr>
    </w:p>
    <w:p w14:paraId="085A6E49" w14:textId="77777777" w:rsidR="005A5D7B" w:rsidRDefault="005A5D7B" w:rsidP="005A5D7B">
      <w:pPr>
        <w:pStyle w:val="MDPI71References"/>
        <w:numPr>
          <w:ilvl w:val="0"/>
          <w:numId w:val="3"/>
        </w:numPr>
        <w:ind w:left="425" w:hanging="425"/>
      </w:pPr>
      <w:r>
        <w:t xml:space="preserve">Author 1, A.B.; Author 2, C.D. Title of the article. </w:t>
      </w:r>
      <w:r>
        <w:rPr>
          <w:i/>
        </w:rPr>
        <w:t>Abbreviated Journal Name</w:t>
      </w:r>
      <w:r>
        <w:t xml:space="preserve"> </w:t>
      </w:r>
      <w:r>
        <w:rPr>
          <w:b/>
        </w:rPr>
        <w:t>Year</w:t>
      </w:r>
      <w:r>
        <w:t xml:space="preserve">, </w:t>
      </w:r>
      <w:r>
        <w:rPr>
          <w:i/>
        </w:rPr>
        <w:t>Volume</w:t>
      </w:r>
      <w:r>
        <w:t>, page range.</w:t>
      </w:r>
    </w:p>
    <w:p w14:paraId="1045986D" w14:textId="77777777" w:rsidR="005A5D7B" w:rsidRDefault="005A5D7B" w:rsidP="005A5D7B">
      <w:pPr>
        <w:pStyle w:val="MDPI71References"/>
        <w:numPr>
          <w:ilvl w:val="0"/>
          <w:numId w:val="3"/>
        </w:numPr>
        <w:ind w:left="425" w:hanging="425"/>
      </w:pPr>
      <w:r>
        <w:t xml:space="preserve">Author 1, A.; Author 2, B. Title of the chapter. In </w:t>
      </w:r>
      <w:r>
        <w:rPr>
          <w:i/>
        </w:rPr>
        <w:t>Book Title</w:t>
      </w:r>
      <w:r>
        <w:t>, 2nd ed.; Editor 1, A., Editor 2, B., Eds.; Publisher: Publisher Location, Country, 2007; Volume 3, pp. 154–196.</w:t>
      </w:r>
    </w:p>
    <w:p w14:paraId="58F54006" w14:textId="77777777" w:rsidR="005A5D7B" w:rsidRDefault="005A5D7B" w:rsidP="005A5D7B">
      <w:pPr>
        <w:pStyle w:val="MDPI71References"/>
        <w:numPr>
          <w:ilvl w:val="0"/>
          <w:numId w:val="3"/>
        </w:numPr>
        <w:ind w:left="425" w:hanging="425"/>
      </w:pPr>
      <w:r>
        <w:t xml:space="preserve">Author 1, A.; Author 2, B. </w:t>
      </w:r>
      <w:r>
        <w:rPr>
          <w:i/>
        </w:rPr>
        <w:t>Book Title</w:t>
      </w:r>
      <w:r>
        <w:t>, 3rd ed.; Publisher: Publisher Location, Country, 2008; pp. 154–196.</w:t>
      </w:r>
    </w:p>
    <w:p w14:paraId="53A60962" w14:textId="77777777" w:rsidR="005A5D7B" w:rsidRPr="00325902" w:rsidRDefault="005A5D7B" w:rsidP="005A5D7B">
      <w:pPr>
        <w:pStyle w:val="MDPI71References"/>
        <w:numPr>
          <w:ilvl w:val="0"/>
          <w:numId w:val="2"/>
        </w:numPr>
        <w:ind w:left="425" w:hanging="425"/>
      </w:pPr>
      <w:r w:rsidRPr="00325902">
        <w:t xml:space="preserve">Author 1, A.B.; Author 2, C. Title of Unpublished Work. </w:t>
      </w:r>
      <w:r w:rsidRPr="00325902">
        <w:rPr>
          <w:i/>
        </w:rPr>
        <w:t>Abbreviated Journal Name</w:t>
      </w:r>
      <w:r w:rsidRPr="00FD4509">
        <w:t xml:space="preserve"> stage of publication </w:t>
      </w:r>
      <w:r w:rsidRPr="00325902">
        <w:t>(under review; accepted; in press).</w:t>
      </w:r>
    </w:p>
    <w:p w14:paraId="23C2E153" w14:textId="77777777" w:rsidR="005A5D7B" w:rsidRPr="00325902" w:rsidRDefault="005A5D7B" w:rsidP="005A5D7B">
      <w:pPr>
        <w:pStyle w:val="MDPI71References"/>
        <w:numPr>
          <w:ilvl w:val="0"/>
          <w:numId w:val="2"/>
        </w:numPr>
        <w:ind w:left="425" w:hanging="425"/>
      </w:pPr>
      <w:r w:rsidRPr="00325902">
        <w:t>Author 1, A.B. (University, City, State, Country); Author 2, C. (Institute, City, State, Country). Personal communication, 2012.</w:t>
      </w:r>
    </w:p>
    <w:p w14:paraId="064AF623" w14:textId="77777777" w:rsidR="005A5D7B" w:rsidRPr="00325902" w:rsidRDefault="005A5D7B" w:rsidP="005A5D7B">
      <w:pPr>
        <w:pStyle w:val="MDPI71References"/>
        <w:numPr>
          <w:ilvl w:val="0"/>
          <w:numId w:val="2"/>
        </w:numPr>
        <w:ind w:left="425" w:hanging="425"/>
      </w:pPr>
      <w:r w:rsidRPr="00325902">
        <w:t>Author 1, A.B.; Author 2, C.D.; Author 3, E.F. Title of Presentation. In Title of the Collected Work (if available), Proceedings of the Name of the Conference, Location of Conference, Country, Date of Conference; Editor 1, Editor 2, Eds. (if available); Publisher: City, Country, Year (if available); Abstract Number (optional), Pagination (optional).</w:t>
      </w:r>
    </w:p>
    <w:p w14:paraId="04D14D0C" w14:textId="77777777" w:rsidR="005A5D7B" w:rsidRPr="00325902" w:rsidRDefault="005A5D7B" w:rsidP="005A5D7B">
      <w:pPr>
        <w:pStyle w:val="MDPI71References"/>
        <w:numPr>
          <w:ilvl w:val="0"/>
          <w:numId w:val="2"/>
        </w:numPr>
        <w:ind w:left="425" w:hanging="425"/>
      </w:pPr>
      <w:r w:rsidRPr="00325902">
        <w:t>Author 1, A.B. Title of Thesis. Level of Thesis, Degree-Granting University, Location of University, Date of Completion.</w:t>
      </w:r>
    </w:p>
    <w:p w14:paraId="6C857EE7" w14:textId="77777777" w:rsidR="005A5D7B" w:rsidRDefault="005A5D7B" w:rsidP="005A5D7B">
      <w:pPr>
        <w:pStyle w:val="MDPI71References"/>
        <w:numPr>
          <w:ilvl w:val="0"/>
          <w:numId w:val="2"/>
        </w:numPr>
        <w:ind w:left="425" w:hanging="425"/>
      </w:pPr>
      <w:r w:rsidRPr="00325902">
        <w:t>Title of Site. Available online: URL (accessed on Day Month Year).</w:t>
      </w:r>
    </w:p>
    <w:p w14:paraId="586250F0" w14:textId="77777777" w:rsidR="001660A1" w:rsidRPr="001660A1" w:rsidRDefault="001660A1" w:rsidP="004E411E"/>
    <w:p w14:paraId="4EC7EC1E" w14:textId="77777777" w:rsidR="001068FB" w:rsidRPr="00AE758C" w:rsidRDefault="001068FB" w:rsidP="00414A12">
      <w:pPr>
        <w:sectPr w:rsidR="001068FB" w:rsidRPr="00AE758C" w:rsidSect="00DF67A4">
          <w:headerReference w:type="default" r:id="rId22"/>
          <w:footerReference w:type="default" r:id="rId23"/>
          <w:pgSz w:w="11906" w:h="16838"/>
          <w:pgMar w:top="1418" w:right="1418" w:bottom="1418" w:left="1418" w:header="709" w:footer="709" w:gutter="0"/>
          <w:pgNumType w:start="1"/>
          <w:cols w:space="708"/>
          <w:docGrid w:linePitch="360"/>
        </w:sectPr>
      </w:pPr>
    </w:p>
    <w:p w14:paraId="66BA0813" w14:textId="77777777" w:rsidR="00414A12" w:rsidRDefault="00414A12" w:rsidP="00414A12">
      <w:pPr>
        <w:pStyle w:val="TtuloRomano"/>
        <w:rPr>
          <w:lang w:val="pt-PT"/>
        </w:rPr>
      </w:pPr>
      <w:bookmarkStart w:id="27" w:name="_Toc87527643"/>
      <w:r w:rsidRPr="000E3226">
        <w:rPr>
          <w:lang w:val="pt-PT"/>
        </w:rPr>
        <w:lastRenderedPageBreak/>
        <w:t>Anexos</w:t>
      </w:r>
      <w:bookmarkEnd w:id="27"/>
    </w:p>
    <w:p w14:paraId="09D49E31" w14:textId="77777777" w:rsidR="001068FB" w:rsidRDefault="001068FB" w:rsidP="001422A5">
      <w:pPr>
        <w:pStyle w:val="Anexos"/>
      </w:pPr>
      <w:bookmarkStart w:id="28" w:name="_Toc87527644"/>
      <w:r>
        <w:t>Anexo A</w:t>
      </w:r>
      <w:bookmarkEnd w:id="28"/>
    </w:p>
    <w:p w14:paraId="3CC576BF" w14:textId="77777777" w:rsidR="001068FB" w:rsidRDefault="001068FB" w:rsidP="00414A12">
      <w:pPr>
        <w:pStyle w:val="TtuloRomano"/>
        <w:rPr>
          <w:lang w:val="pt-PT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57"/>
      </w:tblGrid>
      <w:tr w:rsidR="00464C95" w14:paraId="2A891AA4" w14:textId="77777777" w:rsidTr="00137783">
        <w:trPr>
          <w:jc w:val="center"/>
        </w:trPr>
        <w:tc>
          <w:tcPr>
            <w:tcW w:w="4057" w:type="dxa"/>
            <w:vAlign w:val="center"/>
            <w:hideMark/>
          </w:tcPr>
          <w:p w14:paraId="7E695905" w14:textId="77777777" w:rsidR="00464C95" w:rsidRDefault="00464C95" w:rsidP="00137783">
            <w:pPr>
              <w:pStyle w:val="MDPI52figure"/>
              <w:spacing w:before="0"/>
            </w:pPr>
            <w:r>
              <w:rPr>
                <w:noProof/>
              </w:rPr>
              <w:drawing>
                <wp:inline distT="0" distB="0" distL="0" distR="0" wp14:anchorId="20534FE8" wp14:editId="372D3AB8">
                  <wp:extent cx="2162175" cy="21621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162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C95" w14:paraId="065C8458" w14:textId="77777777" w:rsidTr="00137783">
        <w:trPr>
          <w:jc w:val="center"/>
        </w:trPr>
        <w:tc>
          <w:tcPr>
            <w:tcW w:w="4057" w:type="dxa"/>
            <w:vAlign w:val="center"/>
            <w:hideMark/>
          </w:tcPr>
          <w:p w14:paraId="68CFC8F0" w14:textId="77777777" w:rsidR="00464C95" w:rsidRDefault="00464C95" w:rsidP="00137783">
            <w:pPr>
              <w:pStyle w:val="MDPI42tablebody"/>
              <w:jc w:val="both"/>
            </w:pPr>
          </w:p>
        </w:tc>
      </w:tr>
    </w:tbl>
    <w:p w14:paraId="264DDFB0" w14:textId="420E5F96" w:rsidR="00464C95" w:rsidRPr="006C6A62" w:rsidRDefault="00464C95" w:rsidP="00464C95">
      <w:pPr>
        <w:pStyle w:val="Caption"/>
        <w:rPr>
          <w:lang w:val="pt-PT"/>
        </w:rPr>
      </w:pPr>
      <w:bookmarkStart w:id="29" w:name="_Toc87527613"/>
      <w:r w:rsidRPr="00F3221F">
        <w:rPr>
          <w:b/>
          <w:bCs/>
          <w:lang w:val="pt-PT"/>
        </w:rPr>
        <w:t xml:space="preserve">Figura </w:t>
      </w:r>
      <w:r w:rsidR="00CA1DE4">
        <w:rPr>
          <w:b/>
          <w:bCs/>
          <w:lang w:val="pt-PT"/>
        </w:rPr>
        <w:fldChar w:fldCharType="begin"/>
      </w:r>
      <w:r w:rsidR="00CA1DE4">
        <w:rPr>
          <w:b/>
          <w:bCs/>
          <w:lang w:val="pt-PT"/>
        </w:rPr>
        <w:instrText xml:space="preserve"> STYLEREF  \s Anexos </w:instrText>
      </w:r>
      <w:r w:rsidR="00CA1DE4">
        <w:rPr>
          <w:b/>
          <w:bCs/>
          <w:lang w:val="pt-PT"/>
        </w:rPr>
        <w:fldChar w:fldCharType="separate"/>
      </w:r>
      <w:r w:rsidR="00CA1DE4">
        <w:rPr>
          <w:b/>
          <w:bCs/>
          <w:noProof/>
          <w:lang w:val="pt-PT"/>
        </w:rPr>
        <w:t>A</w:t>
      </w:r>
      <w:r w:rsidR="00CA1DE4">
        <w:rPr>
          <w:b/>
          <w:bCs/>
          <w:lang w:val="pt-PT"/>
        </w:rPr>
        <w:fldChar w:fldCharType="end"/>
      </w:r>
      <w:r w:rsidR="002345C6">
        <w:rPr>
          <w:b/>
          <w:bCs/>
          <w:lang w:val="pt-PT"/>
        </w:rPr>
        <w:t>.</w:t>
      </w:r>
      <w:r w:rsidR="002345C6">
        <w:rPr>
          <w:b/>
          <w:bCs/>
          <w:lang w:val="pt-PT"/>
        </w:rPr>
        <w:fldChar w:fldCharType="begin"/>
      </w:r>
      <w:r w:rsidR="002345C6">
        <w:rPr>
          <w:b/>
          <w:bCs/>
          <w:lang w:val="pt-PT"/>
        </w:rPr>
        <w:instrText xml:space="preserve"> SEQ Figura \* ARABIC \s 1 </w:instrText>
      </w:r>
      <w:r w:rsidR="002345C6">
        <w:rPr>
          <w:b/>
          <w:bCs/>
          <w:lang w:val="pt-PT"/>
        </w:rPr>
        <w:fldChar w:fldCharType="separate"/>
      </w:r>
      <w:r w:rsidR="00AE758C">
        <w:rPr>
          <w:b/>
          <w:bCs/>
          <w:noProof/>
          <w:lang w:val="pt-PT"/>
        </w:rPr>
        <w:t>1</w:t>
      </w:r>
      <w:r w:rsidR="002345C6">
        <w:rPr>
          <w:b/>
          <w:bCs/>
          <w:lang w:val="pt-PT"/>
        </w:rPr>
        <w:fldChar w:fldCharType="end"/>
      </w:r>
      <w:r w:rsidRPr="006C6A62">
        <w:rPr>
          <w:lang w:val="pt-PT"/>
        </w:rPr>
        <w:t xml:space="preserve"> </w:t>
      </w:r>
      <w:r>
        <w:rPr>
          <w:lang w:val="pt-PT"/>
        </w:rPr>
        <w:t>Exemplo de como considerar um gráfico</w:t>
      </w:r>
      <w:r w:rsidR="001422A5">
        <w:rPr>
          <w:lang w:val="pt-PT"/>
        </w:rPr>
        <w:t xml:space="preserve"> nos anexos</w:t>
      </w:r>
      <w:r>
        <w:rPr>
          <w:lang w:val="pt-PT"/>
        </w:rPr>
        <w:t>.</w:t>
      </w:r>
      <w:bookmarkEnd w:id="29"/>
      <w:r>
        <w:rPr>
          <w:lang w:val="pt-PT"/>
        </w:rPr>
        <w:t xml:space="preserve"> </w:t>
      </w:r>
    </w:p>
    <w:p w14:paraId="148B33DD" w14:textId="77777777" w:rsidR="001068FB" w:rsidRPr="008F228E" w:rsidRDefault="001068FB" w:rsidP="00414A12">
      <w:pPr>
        <w:pStyle w:val="TtuloRomano"/>
        <w:rPr>
          <w:lang w:val="pt-PT"/>
        </w:rPr>
      </w:pPr>
    </w:p>
    <w:p w14:paraId="3B515F5B" w14:textId="3ADC839C" w:rsidR="001422A5" w:rsidRPr="009954DC" w:rsidRDefault="001422A5" w:rsidP="001422A5">
      <w:pPr>
        <w:pStyle w:val="Caption"/>
        <w:rPr>
          <w:lang w:val="pt-PT" w:bidi="en-US"/>
        </w:rPr>
      </w:pPr>
      <w:bookmarkStart w:id="30" w:name="_Toc87527598"/>
      <w:r w:rsidRPr="009954DC">
        <w:rPr>
          <w:b/>
          <w:bCs/>
          <w:lang w:val="pt-PT"/>
        </w:rPr>
        <w:t xml:space="preserve">Tabela </w:t>
      </w:r>
      <w:r w:rsidR="00B726E4">
        <w:rPr>
          <w:b/>
          <w:bCs/>
          <w:lang w:val="pt-PT"/>
        </w:rPr>
        <w:fldChar w:fldCharType="begin"/>
      </w:r>
      <w:r w:rsidR="00B726E4">
        <w:rPr>
          <w:b/>
          <w:bCs/>
          <w:lang w:val="pt-PT"/>
        </w:rPr>
        <w:instrText xml:space="preserve"> STYLEREF  \s Anexos </w:instrText>
      </w:r>
      <w:r w:rsidR="00B726E4">
        <w:rPr>
          <w:b/>
          <w:bCs/>
          <w:lang w:val="pt-PT"/>
        </w:rPr>
        <w:fldChar w:fldCharType="separate"/>
      </w:r>
      <w:r w:rsidR="00B726E4">
        <w:rPr>
          <w:b/>
          <w:bCs/>
          <w:noProof/>
          <w:lang w:val="pt-PT"/>
        </w:rPr>
        <w:t>A</w:t>
      </w:r>
      <w:r w:rsidR="00B726E4">
        <w:rPr>
          <w:b/>
          <w:bCs/>
          <w:lang w:val="pt-PT"/>
        </w:rPr>
        <w:fldChar w:fldCharType="end"/>
      </w:r>
      <w:r w:rsidR="002345C6">
        <w:rPr>
          <w:b/>
          <w:bCs/>
          <w:lang w:val="pt-PT"/>
        </w:rPr>
        <w:t>.</w:t>
      </w:r>
      <w:r w:rsidR="002345C6">
        <w:rPr>
          <w:b/>
          <w:bCs/>
          <w:lang w:val="pt-PT"/>
        </w:rPr>
        <w:fldChar w:fldCharType="begin"/>
      </w:r>
      <w:r w:rsidR="002345C6">
        <w:rPr>
          <w:b/>
          <w:bCs/>
          <w:lang w:val="pt-PT"/>
        </w:rPr>
        <w:instrText xml:space="preserve"> SEQ Tabela \* ARABIC \s 1 </w:instrText>
      </w:r>
      <w:r w:rsidR="002345C6">
        <w:rPr>
          <w:b/>
          <w:bCs/>
          <w:lang w:val="pt-PT"/>
        </w:rPr>
        <w:fldChar w:fldCharType="separate"/>
      </w:r>
      <w:r w:rsidR="00AE758C">
        <w:rPr>
          <w:b/>
          <w:bCs/>
          <w:noProof/>
          <w:lang w:val="pt-PT"/>
        </w:rPr>
        <w:t>1</w:t>
      </w:r>
      <w:r w:rsidR="002345C6">
        <w:rPr>
          <w:b/>
          <w:bCs/>
          <w:lang w:val="pt-PT"/>
        </w:rPr>
        <w:fldChar w:fldCharType="end"/>
      </w:r>
      <w:r w:rsidRPr="009954DC">
        <w:rPr>
          <w:b/>
          <w:bCs/>
          <w:lang w:val="pt-PT" w:bidi="en-US"/>
        </w:rPr>
        <w:t>.</w:t>
      </w:r>
      <w:r w:rsidRPr="009954DC">
        <w:rPr>
          <w:b/>
          <w:lang w:val="pt-PT" w:bidi="en-US"/>
        </w:rPr>
        <w:t xml:space="preserve"> </w:t>
      </w:r>
      <w:r w:rsidRPr="009954DC">
        <w:rPr>
          <w:lang w:val="pt-PT" w:bidi="en-US"/>
        </w:rPr>
        <w:t>Isto é um e</w:t>
      </w:r>
      <w:r>
        <w:rPr>
          <w:lang w:val="pt-PT" w:bidi="en-US"/>
        </w:rPr>
        <w:t xml:space="preserve">xemplo de uma tabela. Colocar a legenda sempre por cima e se </w:t>
      </w:r>
      <w:proofErr w:type="spellStart"/>
      <w:r>
        <w:rPr>
          <w:lang w:val="pt-PT" w:bidi="en-US"/>
        </w:rPr>
        <w:t>fôr</w:t>
      </w:r>
      <w:proofErr w:type="spellEnd"/>
      <w:r>
        <w:rPr>
          <w:lang w:val="pt-PT" w:bidi="en-US"/>
        </w:rPr>
        <w:t xml:space="preserve"> igual a de outro autor deve ser pedido autorização para reproduzir.</w:t>
      </w:r>
      <w:bookmarkEnd w:id="30"/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7"/>
        <w:gridCol w:w="2678"/>
        <w:gridCol w:w="1488"/>
        <w:gridCol w:w="1487"/>
      </w:tblGrid>
      <w:tr w:rsidR="001422A5" w:rsidRPr="0097514D" w14:paraId="3F8B5560" w14:textId="77777777" w:rsidTr="00137783">
        <w:trPr>
          <w:jc w:val="center"/>
        </w:trPr>
        <w:tc>
          <w:tcPr>
            <w:tcW w:w="1883" w:type="pct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C3F722" w14:textId="77777777" w:rsidR="001422A5" w:rsidRPr="0097514D" w:rsidRDefault="001422A5" w:rsidP="00137783">
            <w:pPr>
              <w:ind w:firstLine="432"/>
              <w:rPr>
                <w:b/>
                <w:bCs/>
                <w:lang w:val="pt-PT" w:bidi="en-US"/>
              </w:rPr>
            </w:pPr>
            <w:proofErr w:type="spellStart"/>
            <w:r w:rsidRPr="0097514D">
              <w:rPr>
                <w:b/>
                <w:bCs/>
                <w:lang w:val="pt-PT" w:bidi="en-US"/>
              </w:rPr>
              <w:t>Title</w:t>
            </w:r>
            <w:proofErr w:type="spellEnd"/>
            <w:r w:rsidRPr="0097514D">
              <w:rPr>
                <w:b/>
                <w:bCs/>
                <w:lang w:val="pt-PT" w:bidi="en-US"/>
              </w:rPr>
              <w:t xml:space="preserve"> 1</w:t>
            </w:r>
          </w:p>
        </w:tc>
        <w:tc>
          <w:tcPr>
            <w:tcW w:w="1476" w:type="pct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EC9B5B" w14:textId="77777777" w:rsidR="001422A5" w:rsidRPr="0097514D" w:rsidRDefault="001422A5" w:rsidP="00137783">
            <w:pPr>
              <w:ind w:firstLine="432"/>
              <w:rPr>
                <w:b/>
                <w:bCs/>
                <w:lang w:val="pt-PT" w:bidi="en-US"/>
              </w:rPr>
            </w:pPr>
            <w:proofErr w:type="spellStart"/>
            <w:r w:rsidRPr="0097514D">
              <w:rPr>
                <w:b/>
                <w:bCs/>
                <w:lang w:val="pt-PT" w:bidi="en-US"/>
              </w:rPr>
              <w:t>Title</w:t>
            </w:r>
            <w:proofErr w:type="spellEnd"/>
            <w:r w:rsidRPr="0097514D">
              <w:rPr>
                <w:b/>
                <w:bCs/>
                <w:lang w:val="pt-PT" w:bidi="en-US"/>
              </w:rPr>
              <w:t xml:space="preserve"> 2</w:t>
            </w:r>
          </w:p>
        </w:tc>
        <w:tc>
          <w:tcPr>
            <w:tcW w:w="820" w:type="pct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B10E140" w14:textId="77777777" w:rsidR="001422A5" w:rsidRPr="0097514D" w:rsidRDefault="001422A5" w:rsidP="00137783">
            <w:pPr>
              <w:ind w:firstLine="432"/>
              <w:rPr>
                <w:b/>
                <w:bCs/>
                <w:lang w:val="pt-PT" w:bidi="en-US"/>
              </w:rPr>
            </w:pPr>
            <w:proofErr w:type="spellStart"/>
            <w:r w:rsidRPr="0097514D">
              <w:rPr>
                <w:b/>
                <w:bCs/>
                <w:lang w:val="pt-PT" w:bidi="en-US"/>
              </w:rPr>
              <w:t>Title</w:t>
            </w:r>
            <w:proofErr w:type="spellEnd"/>
            <w:r w:rsidRPr="0097514D">
              <w:rPr>
                <w:b/>
                <w:bCs/>
                <w:lang w:val="pt-PT" w:bidi="en-US"/>
              </w:rPr>
              <w:t xml:space="preserve"> 3</w:t>
            </w:r>
          </w:p>
        </w:tc>
        <w:tc>
          <w:tcPr>
            <w:tcW w:w="820" w:type="pct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9E435E" w14:textId="77777777" w:rsidR="001422A5" w:rsidRPr="0097514D" w:rsidRDefault="001422A5" w:rsidP="00137783">
            <w:pPr>
              <w:ind w:firstLine="432"/>
              <w:rPr>
                <w:b/>
                <w:bCs/>
                <w:lang w:val="pt-PT" w:bidi="en-US"/>
              </w:rPr>
            </w:pPr>
            <w:proofErr w:type="spellStart"/>
            <w:r w:rsidRPr="0097514D">
              <w:rPr>
                <w:b/>
                <w:bCs/>
                <w:lang w:val="pt-PT" w:bidi="en-US"/>
              </w:rPr>
              <w:t>Title</w:t>
            </w:r>
            <w:proofErr w:type="spellEnd"/>
            <w:r w:rsidRPr="0097514D">
              <w:rPr>
                <w:b/>
                <w:bCs/>
                <w:lang w:val="pt-PT" w:bidi="en-US"/>
              </w:rPr>
              <w:t xml:space="preserve"> 4</w:t>
            </w:r>
          </w:p>
        </w:tc>
      </w:tr>
      <w:tr w:rsidR="001422A5" w:rsidRPr="0097514D" w14:paraId="4316A744" w14:textId="77777777" w:rsidTr="00137783">
        <w:trPr>
          <w:jc w:val="center"/>
        </w:trPr>
        <w:tc>
          <w:tcPr>
            <w:tcW w:w="1883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F5710C0" w14:textId="77777777" w:rsidR="001422A5" w:rsidRPr="0097514D" w:rsidRDefault="001422A5" w:rsidP="00137783">
            <w:pPr>
              <w:ind w:firstLine="432"/>
              <w:rPr>
                <w:lang w:val="pt-PT" w:bidi="en-US"/>
              </w:rPr>
            </w:pPr>
            <w:proofErr w:type="spellStart"/>
            <w:r w:rsidRPr="0097514D">
              <w:rPr>
                <w:lang w:val="pt-PT" w:bidi="en-US"/>
              </w:rPr>
              <w:t>entry</w:t>
            </w:r>
            <w:proofErr w:type="spellEnd"/>
            <w:r w:rsidRPr="0097514D">
              <w:rPr>
                <w:lang w:val="pt-PT" w:bidi="en-US"/>
              </w:rPr>
              <w:t xml:space="preserve"> 1</w:t>
            </w:r>
          </w:p>
        </w:tc>
        <w:tc>
          <w:tcPr>
            <w:tcW w:w="1476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2A2A7D87" w14:textId="77777777" w:rsidR="001422A5" w:rsidRPr="0097514D" w:rsidRDefault="001422A5" w:rsidP="00137783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  <w:tc>
          <w:tcPr>
            <w:tcW w:w="820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B1E6D79" w14:textId="77777777" w:rsidR="001422A5" w:rsidRPr="0097514D" w:rsidRDefault="001422A5" w:rsidP="00137783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  <w:tc>
          <w:tcPr>
            <w:tcW w:w="820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95A9519" w14:textId="77777777" w:rsidR="001422A5" w:rsidRPr="0097514D" w:rsidRDefault="001422A5" w:rsidP="00137783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</w:tr>
      <w:tr w:rsidR="001422A5" w:rsidRPr="0097514D" w14:paraId="08E050F0" w14:textId="77777777" w:rsidTr="00137783">
        <w:trPr>
          <w:jc w:val="center"/>
        </w:trPr>
        <w:tc>
          <w:tcPr>
            <w:tcW w:w="1883" w:type="pct"/>
            <w:vMerge/>
            <w:shd w:val="clear" w:color="auto" w:fill="auto"/>
            <w:vAlign w:val="center"/>
            <w:hideMark/>
          </w:tcPr>
          <w:p w14:paraId="571BA49B" w14:textId="77777777" w:rsidR="001422A5" w:rsidRPr="0097514D" w:rsidRDefault="001422A5" w:rsidP="00137783">
            <w:pPr>
              <w:ind w:firstLine="432"/>
              <w:rPr>
                <w:lang w:val="pt-PT" w:bidi="en-US"/>
              </w:rPr>
            </w:pPr>
          </w:p>
        </w:tc>
        <w:tc>
          <w:tcPr>
            <w:tcW w:w="1476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5A86C465" w14:textId="77777777" w:rsidR="001422A5" w:rsidRPr="0097514D" w:rsidRDefault="001422A5" w:rsidP="00137783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  <w:tc>
          <w:tcPr>
            <w:tcW w:w="82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F293AB8" w14:textId="77777777" w:rsidR="001422A5" w:rsidRPr="0097514D" w:rsidRDefault="001422A5" w:rsidP="00137783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  <w:tc>
          <w:tcPr>
            <w:tcW w:w="82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BE917D" w14:textId="77777777" w:rsidR="001422A5" w:rsidRPr="0097514D" w:rsidRDefault="001422A5" w:rsidP="00137783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</w:tr>
      <w:tr w:rsidR="001422A5" w:rsidRPr="0097514D" w14:paraId="020F3B29" w14:textId="77777777" w:rsidTr="00137783">
        <w:trPr>
          <w:jc w:val="center"/>
        </w:trPr>
        <w:tc>
          <w:tcPr>
            <w:tcW w:w="1883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8DC9A7" w14:textId="77777777" w:rsidR="001422A5" w:rsidRPr="0097514D" w:rsidRDefault="001422A5" w:rsidP="00137783">
            <w:pPr>
              <w:ind w:firstLine="432"/>
              <w:rPr>
                <w:lang w:val="pt-PT" w:bidi="en-US"/>
              </w:rPr>
            </w:pPr>
          </w:p>
        </w:tc>
        <w:tc>
          <w:tcPr>
            <w:tcW w:w="1476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A7DC390" w14:textId="77777777" w:rsidR="001422A5" w:rsidRPr="0097514D" w:rsidRDefault="001422A5" w:rsidP="00137783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  <w:tc>
          <w:tcPr>
            <w:tcW w:w="820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5C4587C" w14:textId="77777777" w:rsidR="001422A5" w:rsidRPr="0097514D" w:rsidRDefault="001422A5" w:rsidP="00137783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  <w:tc>
          <w:tcPr>
            <w:tcW w:w="820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883598D" w14:textId="77777777" w:rsidR="001422A5" w:rsidRPr="0097514D" w:rsidRDefault="001422A5" w:rsidP="00137783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</w:tr>
      <w:tr w:rsidR="001422A5" w:rsidRPr="0097514D" w14:paraId="5632E56D" w14:textId="77777777" w:rsidTr="00137783">
        <w:trPr>
          <w:jc w:val="center"/>
        </w:trPr>
        <w:tc>
          <w:tcPr>
            <w:tcW w:w="1883" w:type="pct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1D5D4B92" w14:textId="77777777" w:rsidR="001422A5" w:rsidRPr="0097514D" w:rsidRDefault="001422A5" w:rsidP="00137783">
            <w:pPr>
              <w:ind w:firstLine="432"/>
              <w:rPr>
                <w:lang w:val="pt-PT" w:bidi="en-US"/>
              </w:rPr>
            </w:pPr>
            <w:proofErr w:type="spellStart"/>
            <w:r w:rsidRPr="0097514D">
              <w:rPr>
                <w:lang w:val="pt-PT" w:bidi="en-US"/>
              </w:rPr>
              <w:t>entry</w:t>
            </w:r>
            <w:proofErr w:type="spellEnd"/>
            <w:r w:rsidRPr="0097514D">
              <w:rPr>
                <w:lang w:val="pt-PT" w:bidi="en-US"/>
              </w:rPr>
              <w:t xml:space="preserve"> 2</w:t>
            </w:r>
          </w:p>
        </w:tc>
        <w:tc>
          <w:tcPr>
            <w:tcW w:w="1476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1F28D1F2" w14:textId="77777777" w:rsidR="001422A5" w:rsidRPr="0097514D" w:rsidRDefault="001422A5" w:rsidP="00137783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  <w:tc>
          <w:tcPr>
            <w:tcW w:w="820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7C0AFA57" w14:textId="77777777" w:rsidR="001422A5" w:rsidRPr="0097514D" w:rsidRDefault="001422A5" w:rsidP="00137783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  <w:tc>
          <w:tcPr>
            <w:tcW w:w="820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4C32DC1B" w14:textId="77777777" w:rsidR="001422A5" w:rsidRPr="0097514D" w:rsidRDefault="001422A5" w:rsidP="00137783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</w:tr>
      <w:tr w:rsidR="001422A5" w:rsidRPr="0097514D" w14:paraId="38ED5CE0" w14:textId="77777777" w:rsidTr="00137783">
        <w:trPr>
          <w:jc w:val="center"/>
        </w:trPr>
        <w:tc>
          <w:tcPr>
            <w:tcW w:w="1883" w:type="pct"/>
            <w:vMerge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9987CD5" w14:textId="77777777" w:rsidR="001422A5" w:rsidRPr="0097514D" w:rsidRDefault="001422A5" w:rsidP="00137783">
            <w:pPr>
              <w:ind w:firstLine="432"/>
              <w:rPr>
                <w:lang w:val="pt-PT" w:bidi="en-US"/>
              </w:rPr>
            </w:pPr>
          </w:p>
        </w:tc>
        <w:tc>
          <w:tcPr>
            <w:tcW w:w="1476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9F9E958" w14:textId="77777777" w:rsidR="001422A5" w:rsidRPr="0097514D" w:rsidRDefault="001422A5" w:rsidP="00137783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  <w:tc>
          <w:tcPr>
            <w:tcW w:w="820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379B973" w14:textId="77777777" w:rsidR="001422A5" w:rsidRPr="0097514D" w:rsidRDefault="001422A5" w:rsidP="00137783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  <w:tc>
          <w:tcPr>
            <w:tcW w:w="820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FCC3A81" w14:textId="77777777" w:rsidR="001422A5" w:rsidRPr="0097514D" w:rsidRDefault="001422A5" w:rsidP="00137783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</w:tr>
      <w:tr w:rsidR="001422A5" w:rsidRPr="0097514D" w14:paraId="510F5077" w14:textId="77777777" w:rsidTr="00137783">
        <w:trPr>
          <w:jc w:val="center"/>
        </w:trPr>
        <w:tc>
          <w:tcPr>
            <w:tcW w:w="1883" w:type="pct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0510DA71" w14:textId="77777777" w:rsidR="001422A5" w:rsidRPr="0097514D" w:rsidRDefault="001422A5" w:rsidP="00137783">
            <w:pPr>
              <w:ind w:firstLine="432"/>
              <w:rPr>
                <w:lang w:val="pt-PT" w:bidi="en-US"/>
              </w:rPr>
            </w:pPr>
            <w:proofErr w:type="spellStart"/>
            <w:r w:rsidRPr="0097514D">
              <w:rPr>
                <w:lang w:val="pt-PT" w:bidi="en-US"/>
              </w:rPr>
              <w:t>entry</w:t>
            </w:r>
            <w:proofErr w:type="spellEnd"/>
            <w:r w:rsidRPr="0097514D">
              <w:rPr>
                <w:lang w:val="pt-PT" w:bidi="en-US"/>
              </w:rPr>
              <w:t xml:space="preserve"> 3</w:t>
            </w:r>
          </w:p>
        </w:tc>
        <w:tc>
          <w:tcPr>
            <w:tcW w:w="1476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7298C517" w14:textId="77777777" w:rsidR="001422A5" w:rsidRPr="0097514D" w:rsidRDefault="001422A5" w:rsidP="00137783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  <w:tc>
          <w:tcPr>
            <w:tcW w:w="820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69CDEB5B" w14:textId="77777777" w:rsidR="001422A5" w:rsidRPr="0097514D" w:rsidRDefault="001422A5" w:rsidP="00137783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  <w:tc>
          <w:tcPr>
            <w:tcW w:w="820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BCAE065" w14:textId="77777777" w:rsidR="001422A5" w:rsidRPr="0097514D" w:rsidRDefault="001422A5" w:rsidP="00137783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</w:tr>
      <w:tr w:rsidR="001422A5" w:rsidRPr="0097514D" w14:paraId="14A86B20" w14:textId="77777777" w:rsidTr="00137783">
        <w:trPr>
          <w:jc w:val="center"/>
        </w:trPr>
        <w:tc>
          <w:tcPr>
            <w:tcW w:w="1883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538ED3E6" w14:textId="77777777" w:rsidR="001422A5" w:rsidRPr="0097514D" w:rsidRDefault="001422A5" w:rsidP="00137783">
            <w:pPr>
              <w:ind w:firstLine="432"/>
              <w:rPr>
                <w:lang w:val="pt-PT" w:bidi="en-US"/>
              </w:rPr>
            </w:pPr>
          </w:p>
        </w:tc>
        <w:tc>
          <w:tcPr>
            <w:tcW w:w="1476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29640343" w14:textId="77777777" w:rsidR="001422A5" w:rsidRPr="0097514D" w:rsidRDefault="001422A5" w:rsidP="00137783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  <w:tc>
          <w:tcPr>
            <w:tcW w:w="820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7CDDD99C" w14:textId="77777777" w:rsidR="001422A5" w:rsidRPr="0097514D" w:rsidRDefault="001422A5" w:rsidP="00137783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  <w:tc>
          <w:tcPr>
            <w:tcW w:w="82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5F21F52" w14:textId="77777777" w:rsidR="001422A5" w:rsidRPr="0097514D" w:rsidRDefault="001422A5" w:rsidP="00137783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</w:tr>
      <w:tr w:rsidR="001422A5" w:rsidRPr="0097514D" w14:paraId="4306E271" w14:textId="77777777" w:rsidTr="00137783">
        <w:trPr>
          <w:jc w:val="center"/>
        </w:trPr>
        <w:tc>
          <w:tcPr>
            <w:tcW w:w="1883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1C227867" w14:textId="77777777" w:rsidR="001422A5" w:rsidRPr="0097514D" w:rsidRDefault="001422A5" w:rsidP="00137783">
            <w:pPr>
              <w:ind w:firstLine="432"/>
              <w:rPr>
                <w:lang w:val="pt-PT" w:bidi="en-US"/>
              </w:rPr>
            </w:pPr>
          </w:p>
        </w:tc>
        <w:tc>
          <w:tcPr>
            <w:tcW w:w="1476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7171CFB9" w14:textId="77777777" w:rsidR="001422A5" w:rsidRPr="0097514D" w:rsidRDefault="001422A5" w:rsidP="00137783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  <w:tc>
          <w:tcPr>
            <w:tcW w:w="820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363AD0E9" w14:textId="77777777" w:rsidR="001422A5" w:rsidRPr="0097514D" w:rsidRDefault="001422A5" w:rsidP="00137783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  <w:tc>
          <w:tcPr>
            <w:tcW w:w="82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96D5948" w14:textId="77777777" w:rsidR="001422A5" w:rsidRPr="0097514D" w:rsidRDefault="001422A5" w:rsidP="00137783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</w:tr>
      <w:tr w:rsidR="001422A5" w:rsidRPr="0097514D" w14:paraId="65C1123D" w14:textId="77777777" w:rsidTr="00137783">
        <w:trPr>
          <w:jc w:val="center"/>
        </w:trPr>
        <w:tc>
          <w:tcPr>
            <w:tcW w:w="1883" w:type="pct"/>
            <w:vMerge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A29E73B" w14:textId="77777777" w:rsidR="001422A5" w:rsidRPr="0097514D" w:rsidRDefault="001422A5" w:rsidP="00137783">
            <w:pPr>
              <w:ind w:firstLine="432"/>
              <w:rPr>
                <w:lang w:val="pt-PT" w:bidi="en-US"/>
              </w:rPr>
            </w:pPr>
          </w:p>
        </w:tc>
        <w:tc>
          <w:tcPr>
            <w:tcW w:w="1476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498CF00" w14:textId="77777777" w:rsidR="001422A5" w:rsidRPr="0097514D" w:rsidRDefault="001422A5" w:rsidP="00137783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  <w:tc>
          <w:tcPr>
            <w:tcW w:w="820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54A038C" w14:textId="77777777" w:rsidR="001422A5" w:rsidRPr="0097514D" w:rsidRDefault="001422A5" w:rsidP="00137783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  <w:tc>
          <w:tcPr>
            <w:tcW w:w="820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376F5D0" w14:textId="77777777" w:rsidR="001422A5" w:rsidRPr="0097514D" w:rsidRDefault="001422A5" w:rsidP="00137783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</w:tr>
      <w:tr w:rsidR="001422A5" w:rsidRPr="0097514D" w14:paraId="01E1D195" w14:textId="77777777" w:rsidTr="00137783">
        <w:trPr>
          <w:jc w:val="center"/>
        </w:trPr>
        <w:tc>
          <w:tcPr>
            <w:tcW w:w="1883" w:type="pct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AE59AA8" w14:textId="77777777" w:rsidR="001422A5" w:rsidRPr="0097514D" w:rsidRDefault="001422A5" w:rsidP="00137783">
            <w:pPr>
              <w:ind w:firstLine="432"/>
              <w:rPr>
                <w:lang w:val="pt-PT" w:bidi="en-US"/>
              </w:rPr>
            </w:pPr>
            <w:proofErr w:type="spellStart"/>
            <w:r w:rsidRPr="0097514D">
              <w:rPr>
                <w:lang w:val="pt-PT" w:bidi="en-US"/>
              </w:rPr>
              <w:t>entry</w:t>
            </w:r>
            <w:proofErr w:type="spellEnd"/>
            <w:r w:rsidRPr="0097514D">
              <w:rPr>
                <w:lang w:val="pt-PT" w:bidi="en-US"/>
              </w:rPr>
              <w:t xml:space="preserve"> 4</w:t>
            </w:r>
          </w:p>
        </w:tc>
        <w:tc>
          <w:tcPr>
            <w:tcW w:w="1476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56AF979" w14:textId="77777777" w:rsidR="001422A5" w:rsidRPr="0097514D" w:rsidRDefault="001422A5" w:rsidP="00137783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  <w:tc>
          <w:tcPr>
            <w:tcW w:w="820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43F153A6" w14:textId="77777777" w:rsidR="001422A5" w:rsidRPr="0097514D" w:rsidRDefault="001422A5" w:rsidP="00137783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  <w:tc>
          <w:tcPr>
            <w:tcW w:w="820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C22E617" w14:textId="77777777" w:rsidR="001422A5" w:rsidRPr="0097514D" w:rsidRDefault="001422A5" w:rsidP="00137783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</w:tr>
      <w:tr w:rsidR="001422A5" w:rsidRPr="0097514D" w14:paraId="302C9B7D" w14:textId="77777777" w:rsidTr="00137783">
        <w:trPr>
          <w:jc w:val="center"/>
        </w:trPr>
        <w:tc>
          <w:tcPr>
            <w:tcW w:w="1883" w:type="pct"/>
            <w:vMerge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F31F0B5" w14:textId="77777777" w:rsidR="001422A5" w:rsidRPr="0097514D" w:rsidRDefault="001422A5" w:rsidP="00137783">
            <w:pPr>
              <w:ind w:firstLine="432"/>
              <w:rPr>
                <w:lang w:val="pt-PT" w:bidi="en-US"/>
              </w:rPr>
            </w:pPr>
          </w:p>
        </w:tc>
        <w:tc>
          <w:tcPr>
            <w:tcW w:w="1476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9EC36B5" w14:textId="77777777" w:rsidR="001422A5" w:rsidRPr="0097514D" w:rsidRDefault="001422A5" w:rsidP="00137783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  <w:tc>
          <w:tcPr>
            <w:tcW w:w="820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5FB9E44" w14:textId="77777777" w:rsidR="001422A5" w:rsidRPr="0097514D" w:rsidRDefault="001422A5" w:rsidP="00137783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  <w:tc>
          <w:tcPr>
            <w:tcW w:w="820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0F34862" w14:textId="77777777" w:rsidR="001422A5" w:rsidRPr="0097514D" w:rsidRDefault="001422A5" w:rsidP="00137783">
            <w:pPr>
              <w:ind w:firstLine="432"/>
              <w:rPr>
                <w:lang w:val="pt-PT" w:bidi="en-US"/>
              </w:rPr>
            </w:pPr>
            <w:r w:rsidRPr="0097514D">
              <w:rPr>
                <w:lang w:val="pt-PT" w:bidi="en-US"/>
              </w:rPr>
              <w:t>data</w:t>
            </w:r>
          </w:p>
        </w:tc>
      </w:tr>
    </w:tbl>
    <w:p w14:paraId="3A55D39E" w14:textId="77777777" w:rsidR="00426830" w:rsidRPr="00464C95" w:rsidRDefault="00426830" w:rsidP="001422A5">
      <w:pPr>
        <w:ind w:firstLine="0"/>
        <w:rPr>
          <w:lang w:val="pt-PT"/>
        </w:rPr>
      </w:pPr>
    </w:p>
    <w:sectPr w:rsidR="00426830" w:rsidRPr="00464C95" w:rsidSect="00596456">
      <w:headerReference w:type="default" r:id="rId24"/>
      <w:footerReference w:type="default" r:id="rId25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C1132" w14:textId="77777777" w:rsidR="00B73DE9" w:rsidRDefault="00B73DE9" w:rsidP="00C323FA">
      <w:pPr>
        <w:spacing w:line="240" w:lineRule="auto"/>
      </w:pPr>
      <w:r>
        <w:separator/>
      </w:r>
    </w:p>
  </w:endnote>
  <w:endnote w:type="continuationSeparator" w:id="0">
    <w:p w14:paraId="35141225" w14:textId="77777777" w:rsidR="00B73DE9" w:rsidRDefault="00B73DE9" w:rsidP="00C323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5321487"/>
      <w:docPartObj>
        <w:docPartGallery w:val="Page Numbers (Bottom of Page)"/>
        <w:docPartUnique/>
      </w:docPartObj>
    </w:sdtPr>
    <w:sdtEndPr/>
    <w:sdtContent>
      <w:p w14:paraId="3F59F46A" w14:textId="77777777" w:rsidR="00414A12" w:rsidRDefault="00414A1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79025B53" w14:textId="77777777" w:rsidR="00414A12" w:rsidRDefault="00414A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D3127" w14:textId="77777777" w:rsidR="009D3718" w:rsidRDefault="009D3718" w:rsidP="009D3718">
    <w:pPr>
      <w:pStyle w:val="Style5"/>
    </w:pPr>
    <w:r>
      <w:t>AnO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2178855"/>
      <w:docPartObj>
        <w:docPartGallery w:val="Page Numbers (Bottom of Page)"/>
        <w:docPartUnique/>
      </w:docPartObj>
    </w:sdtPr>
    <w:sdtEndPr/>
    <w:sdtContent>
      <w:p w14:paraId="35C64DF5" w14:textId="77777777" w:rsidR="00414A12" w:rsidRPr="00414A12" w:rsidRDefault="00414A12">
        <w:pPr>
          <w:pStyle w:val="Footer"/>
          <w:jc w:val="right"/>
          <w:rPr>
            <w:lang w:val="pt-PT"/>
          </w:rPr>
        </w:pPr>
        <w:r w:rsidRPr="006677BB">
          <w:rPr>
            <w:sz w:val="18"/>
          </w:rPr>
          <w:fldChar w:fldCharType="begin"/>
        </w:r>
        <w:r w:rsidRPr="00414A12">
          <w:rPr>
            <w:sz w:val="18"/>
            <w:lang w:val="pt-PT"/>
          </w:rPr>
          <w:instrText>PAGE   \* MERGEFORMAT</w:instrText>
        </w:r>
        <w:r w:rsidRPr="006677BB">
          <w:rPr>
            <w:sz w:val="18"/>
          </w:rPr>
          <w:fldChar w:fldCharType="separate"/>
        </w:r>
        <w:r w:rsidRPr="006677BB">
          <w:rPr>
            <w:sz w:val="18"/>
            <w:lang w:val="pt-PT"/>
          </w:rPr>
          <w:t>2</w:t>
        </w:r>
        <w:r w:rsidRPr="006677BB">
          <w:rPr>
            <w:sz w:val="18"/>
          </w:rPr>
          <w:fldChar w:fldCharType="end"/>
        </w:r>
      </w:p>
    </w:sdtContent>
  </w:sdt>
  <w:p w14:paraId="13A98CC5" w14:textId="77777777" w:rsidR="00414A12" w:rsidRPr="007C07C2" w:rsidRDefault="00414A12" w:rsidP="007C07C2">
    <w:pPr>
      <w:pStyle w:val="CabealhoeRodap"/>
    </w:pPr>
    <w:r>
      <w:fldChar w:fldCharType="begin"/>
    </w:r>
    <w:r w:rsidRPr="004703DC">
      <w:instrText xml:space="preserve"> AUTHOR   \* MERGEFORMAT </w:instrText>
    </w:r>
    <w:r>
      <w:fldChar w:fldCharType="separate"/>
    </w:r>
    <w:r w:rsidR="00AE758C">
      <w:t>Carla Silva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8744543"/>
      <w:docPartObj>
        <w:docPartGallery w:val="Page Numbers (Bottom of Page)"/>
        <w:docPartUnique/>
      </w:docPartObj>
    </w:sdtPr>
    <w:sdtEndPr/>
    <w:sdtContent>
      <w:p w14:paraId="54C2445D" w14:textId="77777777" w:rsidR="00414A12" w:rsidRPr="004703DC" w:rsidRDefault="00414A12">
        <w:pPr>
          <w:pStyle w:val="Footer"/>
          <w:jc w:val="right"/>
          <w:rPr>
            <w:lang w:val="pt-PT"/>
          </w:rPr>
        </w:pPr>
        <w:r w:rsidRPr="006677BB">
          <w:rPr>
            <w:sz w:val="18"/>
          </w:rPr>
          <w:fldChar w:fldCharType="begin"/>
        </w:r>
        <w:r w:rsidRPr="00D61F18">
          <w:rPr>
            <w:sz w:val="18"/>
            <w:lang w:val="pt-PT"/>
          </w:rPr>
          <w:instrText>PAGE   \* MERGEFORMAT</w:instrText>
        </w:r>
        <w:r w:rsidRPr="006677BB">
          <w:rPr>
            <w:sz w:val="18"/>
          </w:rPr>
          <w:fldChar w:fldCharType="separate"/>
        </w:r>
        <w:r w:rsidRPr="006677BB">
          <w:rPr>
            <w:sz w:val="18"/>
            <w:lang w:val="pt-PT"/>
          </w:rPr>
          <w:t>2</w:t>
        </w:r>
        <w:r w:rsidRPr="006677BB">
          <w:rPr>
            <w:sz w:val="18"/>
          </w:rPr>
          <w:fldChar w:fldCharType="end"/>
        </w:r>
      </w:p>
    </w:sdtContent>
  </w:sdt>
  <w:p w14:paraId="3BC57C20" w14:textId="77777777" w:rsidR="00414A12" w:rsidRPr="004703DC" w:rsidRDefault="00414A12" w:rsidP="004703DC">
    <w:pPr>
      <w:pStyle w:val="CabealhoeRodap"/>
    </w:pPr>
    <w:r>
      <w:fldChar w:fldCharType="begin"/>
    </w:r>
    <w:r w:rsidRPr="004703DC">
      <w:instrText xml:space="preserve"> AUTHOR   \* MERGEFORMAT </w:instrText>
    </w:r>
    <w:r>
      <w:fldChar w:fldCharType="separate"/>
    </w:r>
    <w:r w:rsidR="00AE758C">
      <w:t>Carla Silva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9023849"/>
      <w:docPartObj>
        <w:docPartGallery w:val="Page Numbers (Bottom of Page)"/>
        <w:docPartUnique/>
      </w:docPartObj>
    </w:sdtPr>
    <w:sdtEndPr/>
    <w:sdtContent>
      <w:p w14:paraId="618A6AF1" w14:textId="77777777" w:rsidR="00DF67A4" w:rsidRPr="004703DC" w:rsidRDefault="00DF67A4">
        <w:pPr>
          <w:pStyle w:val="Footer"/>
          <w:jc w:val="right"/>
          <w:rPr>
            <w:lang w:val="pt-PT"/>
          </w:rPr>
        </w:pPr>
        <w:r w:rsidRPr="006677BB">
          <w:rPr>
            <w:sz w:val="18"/>
          </w:rPr>
          <w:fldChar w:fldCharType="begin"/>
        </w:r>
        <w:r w:rsidRPr="00414A12">
          <w:rPr>
            <w:sz w:val="18"/>
            <w:lang w:val="pt-PT"/>
          </w:rPr>
          <w:instrText>PAGE   \* MERGEFORMAT</w:instrText>
        </w:r>
        <w:r w:rsidRPr="006677BB">
          <w:rPr>
            <w:sz w:val="18"/>
          </w:rPr>
          <w:fldChar w:fldCharType="separate"/>
        </w:r>
        <w:r w:rsidRPr="006677BB">
          <w:rPr>
            <w:sz w:val="18"/>
            <w:lang w:val="pt-PT"/>
          </w:rPr>
          <w:t>2</w:t>
        </w:r>
        <w:r w:rsidRPr="006677BB">
          <w:rPr>
            <w:sz w:val="18"/>
          </w:rPr>
          <w:fldChar w:fldCharType="end"/>
        </w:r>
      </w:p>
    </w:sdtContent>
  </w:sdt>
  <w:p w14:paraId="16358801" w14:textId="77777777" w:rsidR="00DF67A4" w:rsidRPr="004703DC" w:rsidRDefault="00BD0A48" w:rsidP="004703DC">
    <w:pPr>
      <w:pStyle w:val="CabealhoeRodap"/>
    </w:pPr>
    <w:r>
      <w:fldChar w:fldCharType="begin"/>
    </w:r>
    <w:r w:rsidRPr="004703DC">
      <w:instrText xml:space="preserve"> AUTHOR   \* MERGEFORMAT </w:instrText>
    </w:r>
    <w:r>
      <w:fldChar w:fldCharType="separate"/>
    </w:r>
    <w:r w:rsidR="00AE758C">
      <w:t>Carla Silva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AC1B6" w14:textId="77777777" w:rsidR="00B73DE9" w:rsidRDefault="00B73DE9" w:rsidP="00C323FA">
      <w:pPr>
        <w:spacing w:line="240" w:lineRule="auto"/>
      </w:pPr>
      <w:r>
        <w:separator/>
      </w:r>
    </w:p>
  </w:footnote>
  <w:footnote w:type="continuationSeparator" w:id="0">
    <w:p w14:paraId="48389818" w14:textId="77777777" w:rsidR="00B73DE9" w:rsidRDefault="00B73DE9" w:rsidP="00C323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DC8E0" w14:textId="77777777" w:rsidR="00414A12" w:rsidRPr="0035194F" w:rsidRDefault="00B73DE9" w:rsidP="0035194F">
    <w:pPr>
      <w:pStyle w:val="CabealhoeRodap"/>
    </w:pPr>
    <w:sdt>
      <w:sdtPr>
        <w:alias w:val="Título"/>
        <w:tag w:val=""/>
        <w:id w:val="1693194139"/>
        <w:placeholder>
          <w:docPart w:val="4E3CEE6B321245F788F817CD2E555B7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A76E4">
          <w:t>Título</w:t>
        </w:r>
      </w:sdtContent>
    </w:sdt>
    <w:r w:rsidR="00414A12">
      <w:fldChar w:fldCharType="begin"/>
    </w:r>
    <w:r w:rsidR="00414A12">
      <w:instrText xml:space="preserve"> TC  </w:instrText>
    </w:r>
    <w:r w:rsidR="00414A12">
      <w:fldChar w:fldCharType="end"/>
    </w:r>
    <w:r w:rsidR="00414A12">
      <w:fldChar w:fldCharType="begin"/>
    </w:r>
    <w:r w:rsidR="00414A12">
      <w:instrText xml:space="preserve"> DOCPROPERTY  Subject  \* MERGEFORMAT </w:instrText>
    </w:r>
    <w:r w:rsidR="00414A12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6D287" w14:textId="77777777" w:rsidR="00414A12" w:rsidRPr="0035194F" w:rsidRDefault="00414A12" w:rsidP="0035194F">
    <w:pPr>
      <w:pStyle w:val="CabealhoeRodap"/>
    </w:pPr>
    <w:r>
      <w:fldChar w:fldCharType="begin"/>
    </w:r>
    <w:r>
      <w:instrText xml:space="preserve"> TC  </w:instrText>
    </w:r>
    <w:r>
      <w:fldChar w:fldCharType="end"/>
    </w:r>
    <w:r>
      <w:fldChar w:fldCharType="begin"/>
    </w:r>
    <w:r>
      <w:instrText xml:space="preserve"> DOCPROPERTY  Subject  \* MERGEFORMAT </w:instrTex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86134" w14:textId="2D56454B" w:rsidR="00414A12" w:rsidRPr="0035194F" w:rsidRDefault="00B73DE9" w:rsidP="0035194F">
    <w:pPr>
      <w:pStyle w:val="CabealhoeRodap"/>
    </w:pPr>
    <w:r>
      <w:fldChar w:fldCharType="begin"/>
    </w:r>
    <w:r>
      <w:instrText xml:space="preserve"> STYLEREF  "Título Romano"  \* MERGEFORMAT </w:instrText>
    </w:r>
    <w:r>
      <w:fldChar w:fldCharType="separate"/>
    </w:r>
    <w:r w:rsidR="00861D1F">
      <w:t>Resumo</w:t>
    </w:r>
    <w:r>
      <w:fldChar w:fldCharType="end"/>
    </w:r>
    <w:r w:rsidR="00414A12">
      <w:fldChar w:fldCharType="begin"/>
    </w:r>
    <w:r w:rsidR="00414A12">
      <w:instrText xml:space="preserve"> TC  </w:instrText>
    </w:r>
    <w:r w:rsidR="00414A12">
      <w:fldChar w:fldCharType="end"/>
    </w:r>
    <w:r w:rsidR="00414A12">
      <w:fldChar w:fldCharType="begin"/>
    </w:r>
    <w:r w:rsidR="00414A12">
      <w:instrText xml:space="preserve"> DOCPROPERTY  Subject  \* MERGEFORMAT </w:instrText>
    </w:r>
    <w:r w:rsidR="00414A12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48F6F" w14:textId="3C1439D2" w:rsidR="00414A12" w:rsidRPr="0035194F" w:rsidRDefault="002F3C58" w:rsidP="0035194F">
    <w:pPr>
      <w:pStyle w:val="CabealhoeRodap"/>
    </w:pPr>
    <w:fldSimple w:instr=" STYLEREF  &quot;Heading 1&quot;  \* MERGEFORMAT ">
      <w:r w:rsidR="00861D1F">
        <w:t>Referências</w:t>
      </w:r>
    </w:fldSimple>
    <w:r w:rsidR="00414A12">
      <w:fldChar w:fldCharType="begin"/>
    </w:r>
    <w:r w:rsidR="00414A12">
      <w:instrText xml:space="preserve"> TC  </w:instrText>
    </w:r>
    <w:r w:rsidR="00414A12">
      <w:fldChar w:fldCharType="end"/>
    </w:r>
    <w:r w:rsidR="00414A12">
      <w:fldChar w:fldCharType="begin"/>
    </w:r>
    <w:r w:rsidR="00414A12">
      <w:instrText xml:space="preserve"> DOCPROPERTY  Subject  \* MERGEFORMAT </w:instrText>
    </w:r>
    <w:r w:rsidR="00414A12"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309AF" w14:textId="7FB5287E" w:rsidR="00506500" w:rsidRPr="0035194F" w:rsidRDefault="002F3C58" w:rsidP="0035194F">
    <w:pPr>
      <w:pStyle w:val="CabealhoeRodap"/>
    </w:pPr>
    <w:fldSimple w:instr=" STYLEREF  &quot;Título Romano&quot;  \* MERGEFORMAT ">
      <w:r w:rsidR="00861D1F">
        <w:t>Anexos</w:t>
      </w:r>
    </w:fldSimple>
    <w:r w:rsidR="00506500">
      <w:fldChar w:fldCharType="begin"/>
    </w:r>
    <w:r w:rsidR="00506500">
      <w:instrText xml:space="preserve"> TC  </w:instrText>
    </w:r>
    <w:r w:rsidR="00506500">
      <w:fldChar w:fldCharType="end"/>
    </w:r>
    <w:r w:rsidR="00506500">
      <w:fldChar w:fldCharType="begin"/>
    </w:r>
    <w:r w:rsidR="00506500">
      <w:instrText xml:space="preserve"> DOCPROPERTY  Subject  \* MERGEFORMAT </w:instrText>
    </w:r>
    <w:r w:rsidR="00506500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541E0"/>
    <w:multiLevelType w:val="hybridMultilevel"/>
    <w:tmpl w:val="05A02CFE"/>
    <w:lvl w:ilvl="0" w:tplc="8FD080D6">
      <w:start w:val="1"/>
      <w:numFmt w:val="upperLetter"/>
      <w:pStyle w:val="Anexos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468F5"/>
    <w:multiLevelType w:val="hybridMultilevel"/>
    <w:tmpl w:val="F7E250A8"/>
    <w:lvl w:ilvl="0" w:tplc="5A92E4B0">
      <w:start w:val="1"/>
      <w:numFmt w:val="decimal"/>
      <w:lvlRestart w:val="0"/>
      <w:pStyle w:val="MDPI71References"/>
      <w:lvlText w:val="%1."/>
      <w:lvlJc w:val="left"/>
      <w:pPr>
        <w:ind w:left="425" w:hanging="425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A245F"/>
    <w:multiLevelType w:val="hybridMultilevel"/>
    <w:tmpl w:val="29E20A30"/>
    <w:lvl w:ilvl="0" w:tplc="1AF444C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22AA5"/>
    <w:multiLevelType w:val="multilevel"/>
    <w:tmpl w:val="C24C749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8C"/>
    <w:rsid w:val="00007858"/>
    <w:rsid w:val="0001120A"/>
    <w:rsid w:val="0002339A"/>
    <w:rsid w:val="000235D8"/>
    <w:rsid w:val="00034533"/>
    <w:rsid w:val="00052F26"/>
    <w:rsid w:val="000827C8"/>
    <w:rsid w:val="000A4A64"/>
    <w:rsid w:val="000C0451"/>
    <w:rsid w:val="000C5A26"/>
    <w:rsid w:val="000E3226"/>
    <w:rsid w:val="000E432E"/>
    <w:rsid w:val="00105C7C"/>
    <w:rsid w:val="001068FB"/>
    <w:rsid w:val="001422A5"/>
    <w:rsid w:val="001660A1"/>
    <w:rsid w:val="0020501E"/>
    <w:rsid w:val="002345C6"/>
    <w:rsid w:val="00242F85"/>
    <w:rsid w:val="00267E00"/>
    <w:rsid w:val="002748A7"/>
    <w:rsid w:val="002C53E3"/>
    <w:rsid w:val="002F3C58"/>
    <w:rsid w:val="003308A4"/>
    <w:rsid w:val="003323D6"/>
    <w:rsid w:val="0035194F"/>
    <w:rsid w:val="00352A7E"/>
    <w:rsid w:val="003972D1"/>
    <w:rsid w:val="003C0D81"/>
    <w:rsid w:val="003E03A3"/>
    <w:rsid w:val="00414A12"/>
    <w:rsid w:val="00426830"/>
    <w:rsid w:val="00452F51"/>
    <w:rsid w:val="00464C95"/>
    <w:rsid w:val="00466CA5"/>
    <w:rsid w:val="004703DC"/>
    <w:rsid w:val="004A6304"/>
    <w:rsid w:val="004E411E"/>
    <w:rsid w:val="00506500"/>
    <w:rsid w:val="00545C84"/>
    <w:rsid w:val="005562A8"/>
    <w:rsid w:val="0059154F"/>
    <w:rsid w:val="005956DE"/>
    <w:rsid w:val="00596456"/>
    <w:rsid w:val="005A5D7B"/>
    <w:rsid w:val="005F2C6B"/>
    <w:rsid w:val="005F3D84"/>
    <w:rsid w:val="00635EBA"/>
    <w:rsid w:val="00662EFC"/>
    <w:rsid w:val="006677BB"/>
    <w:rsid w:val="00673843"/>
    <w:rsid w:val="006860BB"/>
    <w:rsid w:val="00693E23"/>
    <w:rsid w:val="006A73F1"/>
    <w:rsid w:val="006C6A62"/>
    <w:rsid w:val="006C6EB5"/>
    <w:rsid w:val="006E2301"/>
    <w:rsid w:val="006F49A5"/>
    <w:rsid w:val="00704D07"/>
    <w:rsid w:val="007155EC"/>
    <w:rsid w:val="00745A53"/>
    <w:rsid w:val="00774B60"/>
    <w:rsid w:val="007A7621"/>
    <w:rsid w:val="007F79C2"/>
    <w:rsid w:val="00861D1F"/>
    <w:rsid w:val="008722E7"/>
    <w:rsid w:val="00873471"/>
    <w:rsid w:val="00873757"/>
    <w:rsid w:val="00874867"/>
    <w:rsid w:val="008A0FBA"/>
    <w:rsid w:val="008A6BDC"/>
    <w:rsid w:val="008C52BE"/>
    <w:rsid w:val="008E140B"/>
    <w:rsid w:val="008F228E"/>
    <w:rsid w:val="008F5492"/>
    <w:rsid w:val="009326E1"/>
    <w:rsid w:val="009453D6"/>
    <w:rsid w:val="0097514D"/>
    <w:rsid w:val="009954DC"/>
    <w:rsid w:val="009A76E4"/>
    <w:rsid w:val="009C238D"/>
    <w:rsid w:val="009D3718"/>
    <w:rsid w:val="009E573E"/>
    <w:rsid w:val="00A14208"/>
    <w:rsid w:val="00A449D3"/>
    <w:rsid w:val="00A77F4F"/>
    <w:rsid w:val="00A8389F"/>
    <w:rsid w:val="00AA566C"/>
    <w:rsid w:val="00AE758C"/>
    <w:rsid w:val="00B02D05"/>
    <w:rsid w:val="00B14A50"/>
    <w:rsid w:val="00B42BE7"/>
    <w:rsid w:val="00B537C6"/>
    <w:rsid w:val="00B726E4"/>
    <w:rsid w:val="00B73DE9"/>
    <w:rsid w:val="00B81E94"/>
    <w:rsid w:val="00BA5467"/>
    <w:rsid w:val="00BD0A48"/>
    <w:rsid w:val="00BF7B4B"/>
    <w:rsid w:val="00C323FA"/>
    <w:rsid w:val="00C42E57"/>
    <w:rsid w:val="00C54B9B"/>
    <w:rsid w:val="00C7786D"/>
    <w:rsid w:val="00CA1DE4"/>
    <w:rsid w:val="00CA6F37"/>
    <w:rsid w:val="00CB51FF"/>
    <w:rsid w:val="00CD5C23"/>
    <w:rsid w:val="00D21A9A"/>
    <w:rsid w:val="00D564E7"/>
    <w:rsid w:val="00D744D8"/>
    <w:rsid w:val="00DC712A"/>
    <w:rsid w:val="00DF09BD"/>
    <w:rsid w:val="00DF67A4"/>
    <w:rsid w:val="00E15589"/>
    <w:rsid w:val="00E45C03"/>
    <w:rsid w:val="00E558DC"/>
    <w:rsid w:val="00EE0451"/>
    <w:rsid w:val="00F2257B"/>
    <w:rsid w:val="00F249E3"/>
    <w:rsid w:val="00F3221F"/>
    <w:rsid w:val="00F71E23"/>
    <w:rsid w:val="00FE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7B24C"/>
  <w15:chartTrackingRefBased/>
  <w15:docId w15:val="{D8F7C77D-37A4-401D-A0E2-1F0E9BB8C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492"/>
    <w:pPr>
      <w:suppressAutoHyphens/>
      <w:autoSpaceDN w:val="0"/>
      <w:spacing w:after="0" w:line="276" w:lineRule="auto"/>
      <w:ind w:firstLine="576"/>
      <w:jc w:val="both"/>
      <w:textAlignment w:val="baseline"/>
    </w:pPr>
    <w:rPr>
      <w:rFonts w:ascii="Times New Roman" w:eastAsia="Calibri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37C6"/>
    <w:pPr>
      <w:keepNext/>
      <w:keepLines/>
      <w:numPr>
        <w:numId w:val="1"/>
      </w:numPr>
      <w:spacing w:before="240" w:after="12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89F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2EFC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2EFC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D21A9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A9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A9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A9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A9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8C52BE"/>
    <w:pPr>
      <w:jc w:val="center"/>
    </w:pPr>
    <w:rPr>
      <w:rFonts w:ascii="Arial Narrow" w:hAnsi="Arial Narrow" w:cs="Arial"/>
      <w:caps/>
      <w:sz w:val="24"/>
      <w:szCs w:val="24"/>
      <w:lang w:val="pt-PT" w:eastAsia="pt-PT"/>
    </w:rPr>
  </w:style>
  <w:style w:type="paragraph" w:customStyle="1" w:styleId="Style2">
    <w:name w:val="Style2"/>
    <w:basedOn w:val="Normal"/>
    <w:rsid w:val="008C52BE"/>
    <w:pPr>
      <w:spacing w:after="120"/>
      <w:jc w:val="center"/>
    </w:pPr>
    <w:rPr>
      <w:rFonts w:ascii="Arial Narrow" w:hAnsi="Arial Narrow" w:cs="Arial"/>
      <w:b/>
      <w:sz w:val="34"/>
      <w:szCs w:val="34"/>
      <w:lang w:val="pt-PT"/>
    </w:rPr>
  </w:style>
  <w:style w:type="paragraph" w:customStyle="1" w:styleId="Style3">
    <w:name w:val="Style3"/>
    <w:basedOn w:val="Normal"/>
    <w:rsid w:val="008C52BE"/>
    <w:pPr>
      <w:spacing w:after="120"/>
      <w:jc w:val="center"/>
    </w:pPr>
    <w:rPr>
      <w:rFonts w:ascii="Arial Narrow" w:hAnsi="Arial Narrow" w:cs="Arial"/>
      <w:sz w:val="30"/>
      <w:szCs w:val="30"/>
      <w:lang w:val="pt-PT"/>
    </w:rPr>
  </w:style>
  <w:style w:type="paragraph" w:customStyle="1" w:styleId="Style4">
    <w:name w:val="Style4"/>
    <w:basedOn w:val="Normal"/>
    <w:rsid w:val="008C52BE"/>
    <w:pPr>
      <w:jc w:val="center"/>
    </w:pPr>
    <w:rPr>
      <w:rFonts w:ascii="Arial Narrow" w:hAnsi="Arial Narrow" w:cs="Arial"/>
      <w:sz w:val="26"/>
      <w:szCs w:val="26"/>
      <w:lang w:val="pt-PT"/>
    </w:rPr>
  </w:style>
  <w:style w:type="paragraph" w:customStyle="1" w:styleId="Style6">
    <w:name w:val="Style6"/>
    <w:basedOn w:val="Style4"/>
    <w:rsid w:val="008C52BE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B537C6"/>
    <w:rPr>
      <w:rFonts w:ascii="Times New Roman" w:eastAsiaTheme="majorEastAsia" w:hAnsi="Times New Roman" w:cstheme="majorBidi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8389F"/>
    <w:rPr>
      <w:rFonts w:ascii="Times New Roman" w:eastAsiaTheme="majorEastAsia" w:hAnsi="Times New Roman" w:cstheme="majorBidi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62EFC"/>
    <w:rPr>
      <w:rFonts w:ascii="Times New Roman" w:eastAsiaTheme="majorEastAsia" w:hAnsi="Times New Roman" w:cstheme="majorBidi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62EFC"/>
    <w:rPr>
      <w:rFonts w:ascii="Times New Roman" w:eastAsiaTheme="majorEastAsia" w:hAnsi="Times New Roman" w:cstheme="majorBidi"/>
      <w:i/>
      <w:iCs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A9A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A9A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A9A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A9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A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0C5A26"/>
    <w:pPr>
      <w:numPr>
        <w:numId w:val="0"/>
      </w:numPr>
      <w:suppressAutoHyphens w:val="0"/>
      <w:autoSpaceDN/>
      <w:spacing w:line="259" w:lineRule="auto"/>
      <w:jc w:val="left"/>
      <w:textAlignment w:val="auto"/>
      <w:outlineLvl w:val="9"/>
    </w:pPr>
    <w:rPr>
      <w:lang w:val="pt-PT"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0C5A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5A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C5A2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C5A26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0C5A26"/>
  </w:style>
  <w:style w:type="table" w:styleId="TableGrid">
    <w:name w:val="Table Grid"/>
    <w:basedOn w:val="TableNormal"/>
    <w:uiPriority w:val="39"/>
    <w:rsid w:val="002C5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C6A62"/>
    <w:pPr>
      <w:spacing w:line="240" w:lineRule="auto"/>
      <w:ind w:firstLine="0"/>
      <w:jc w:val="center"/>
    </w:pPr>
    <w:rPr>
      <w:i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326E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323F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3FA"/>
    <w:rPr>
      <w:rFonts w:ascii="Times New Roman" w:eastAsia="Calibri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323F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3FA"/>
    <w:rPr>
      <w:rFonts w:ascii="Times New Roman" w:eastAsia="Calibri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F79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79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79C2"/>
    <w:rPr>
      <w:rFonts w:ascii="Times New Roman" w:eastAsia="Calibri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79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79C2"/>
    <w:rPr>
      <w:rFonts w:ascii="Times New Roman" w:eastAsia="Calibri" w:hAnsi="Times New Roman" w:cs="Times New Roman"/>
      <w:b/>
      <w:bCs/>
      <w:sz w:val="20"/>
      <w:szCs w:val="20"/>
      <w:lang w:val="en-US"/>
    </w:rPr>
  </w:style>
  <w:style w:type="paragraph" w:customStyle="1" w:styleId="TtuloRomano">
    <w:name w:val="Título Romano"/>
    <w:basedOn w:val="Heading1"/>
    <w:link w:val="TtuloRomanoCarter"/>
    <w:qFormat/>
    <w:rsid w:val="00D564E7"/>
    <w:pPr>
      <w:numPr>
        <w:numId w:val="0"/>
      </w:numPr>
    </w:pPr>
    <w:rPr>
      <w:rFonts w:eastAsia="Calibri"/>
    </w:rPr>
  </w:style>
  <w:style w:type="paragraph" w:customStyle="1" w:styleId="CabealhoeRodap">
    <w:name w:val="Cabeçalho e Rodapé"/>
    <w:basedOn w:val="Footer"/>
    <w:link w:val="CabealhoeRodapCarter"/>
    <w:qFormat/>
    <w:rsid w:val="004703DC"/>
    <w:rPr>
      <w:noProof/>
      <w:sz w:val="18"/>
      <w:lang w:val="pt-PT"/>
    </w:rPr>
  </w:style>
  <w:style w:type="character" w:customStyle="1" w:styleId="TOCHeadingChar">
    <w:name w:val="TOC Heading Char"/>
    <w:basedOn w:val="Heading1Char"/>
    <w:link w:val="TOCHeading"/>
    <w:uiPriority w:val="39"/>
    <w:rsid w:val="00873757"/>
    <w:rPr>
      <w:rFonts w:ascii="Times New Roman" w:eastAsiaTheme="majorEastAsia" w:hAnsi="Times New Roman" w:cstheme="majorBidi"/>
      <w:sz w:val="32"/>
      <w:szCs w:val="32"/>
      <w:lang w:val="en-US" w:eastAsia="pt-PT"/>
    </w:rPr>
  </w:style>
  <w:style w:type="character" w:customStyle="1" w:styleId="TtuloRomanoCarter">
    <w:name w:val="Título Romano Caráter"/>
    <w:basedOn w:val="TOCHeadingChar"/>
    <w:link w:val="TtuloRomano"/>
    <w:rsid w:val="00D564E7"/>
    <w:rPr>
      <w:rFonts w:ascii="Times New Roman" w:eastAsia="Calibri" w:hAnsi="Times New Roman" w:cstheme="majorBidi"/>
      <w:sz w:val="32"/>
      <w:szCs w:val="32"/>
      <w:lang w:val="en-US" w:eastAsia="pt-PT"/>
    </w:rPr>
  </w:style>
  <w:style w:type="character" w:customStyle="1" w:styleId="CabealhoeRodapCarter">
    <w:name w:val="Cabeçalho e Rodapé Caráter"/>
    <w:basedOn w:val="FooterChar"/>
    <w:link w:val="CabealhoeRodap"/>
    <w:rsid w:val="004703DC"/>
    <w:rPr>
      <w:rFonts w:ascii="Times New Roman" w:eastAsia="Calibri" w:hAnsi="Times New Roman" w:cs="Times New Roman"/>
      <w:noProof/>
      <w:sz w:val="18"/>
      <w:lang w:val="en-US"/>
    </w:rPr>
  </w:style>
  <w:style w:type="paragraph" w:customStyle="1" w:styleId="Style5">
    <w:name w:val="Style5"/>
    <w:basedOn w:val="Footer"/>
    <w:rsid w:val="009D3718"/>
    <w:pPr>
      <w:spacing w:after="200" w:line="276" w:lineRule="auto"/>
      <w:jc w:val="center"/>
    </w:pPr>
    <w:rPr>
      <w:rFonts w:ascii="Arial Narrow" w:hAnsi="Arial Narrow"/>
      <w:caps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A8389F"/>
    <w:rPr>
      <w:color w:val="605E5C"/>
      <w:shd w:val="clear" w:color="auto" w:fill="E1DFDD"/>
    </w:rPr>
  </w:style>
  <w:style w:type="paragraph" w:customStyle="1" w:styleId="MDPI42tablebody">
    <w:name w:val="MDPI_4.2_table_body"/>
    <w:qFormat/>
    <w:rsid w:val="006C6A62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color w:val="000000"/>
      <w:sz w:val="20"/>
      <w:szCs w:val="20"/>
      <w:lang w:val="en-US" w:eastAsia="de-DE" w:bidi="en-US"/>
    </w:rPr>
  </w:style>
  <w:style w:type="paragraph" w:customStyle="1" w:styleId="MDPI52figure">
    <w:name w:val="MDPI_5.2_figure"/>
    <w:qFormat/>
    <w:rsid w:val="006C6A62"/>
    <w:pPr>
      <w:adjustRightInd w:val="0"/>
      <w:snapToGrid w:val="0"/>
      <w:spacing w:before="240" w:after="120" w:line="240" w:lineRule="auto"/>
      <w:jc w:val="center"/>
    </w:pPr>
    <w:rPr>
      <w:rFonts w:ascii="Palatino Linotype" w:eastAsia="Times New Roman" w:hAnsi="Palatino Linotype" w:cs="Times New Roman"/>
      <w:color w:val="000000"/>
      <w:sz w:val="20"/>
      <w:szCs w:val="20"/>
      <w:lang w:val="en-US" w:eastAsia="de-DE" w:bidi="en-US"/>
    </w:rPr>
  </w:style>
  <w:style w:type="paragraph" w:customStyle="1" w:styleId="MDPI71References">
    <w:name w:val="MDPI_7.1_References"/>
    <w:qFormat/>
    <w:rsid w:val="001660A1"/>
    <w:pPr>
      <w:numPr>
        <w:numId w:val="4"/>
      </w:numPr>
      <w:adjustRightInd w:val="0"/>
      <w:snapToGrid w:val="0"/>
      <w:spacing w:after="0" w:line="228" w:lineRule="auto"/>
      <w:jc w:val="both"/>
    </w:pPr>
    <w:rPr>
      <w:rFonts w:ascii="Palatino Linotype" w:eastAsia="Times New Roman" w:hAnsi="Palatino Linotype" w:cs="Times New Roman"/>
      <w:color w:val="000000"/>
      <w:sz w:val="18"/>
      <w:szCs w:val="20"/>
      <w:lang w:val="en-US" w:eastAsia="de-DE" w:bidi="en-US"/>
    </w:rPr>
  </w:style>
  <w:style w:type="paragraph" w:styleId="ListParagraph">
    <w:name w:val="List Paragraph"/>
    <w:basedOn w:val="Normal"/>
    <w:uiPriority w:val="34"/>
    <w:qFormat/>
    <w:rsid w:val="008E140B"/>
    <w:pPr>
      <w:ind w:left="720"/>
      <w:contextualSpacing/>
    </w:pPr>
  </w:style>
  <w:style w:type="paragraph" w:customStyle="1" w:styleId="Nomenclatura">
    <w:name w:val="Nomenclatura"/>
    <w:basedOn w:val="Normal"/>
    <w:link w:val="NomenclaturaChar"/>
    <w:qFormat/>
    <w:rsid w:val="00464C95"/>
    <w:pPr>
      <w:ind w:firstLine="0"/>
    </w:pPr>
    <w:rPr>
      <w:lang w:val="pt-PT"/>
    </w:rPr>
  </w:style>
  <w:style w:type="paragraph" w:customStyle="1" w:styleId="Anexos">
    <w:name w:val="Anexos"/>
    <w:basedOn w:val="TtuloRomano"/>
    <w:link w:val="AnexosChar"/>
    <w:qFormat/>
    <w:rsid w:val="001422A5"/>
    <w:pPr>
      <w:numPr>
        <w:numId w:val="5"/>
      </w:numPr>
      <w:ind w:left="360"/>
    </w:pPr>
    <w:rPr>
      <w:lang w:val="pt-PT"/>
    </w:rPr>
  </w:style>
  <w:style w:type="character" w:customStyle="1" w:styleId="NomenclaturaChar">
    <w:name w:val="Nomenclatura Char"/>
    <w:basedOn w:val="DefaultParagraphFont"/>
    <w:link w:val="Nomenclatura"/>
    <w:rsid w:val="00464C95"/>
    <w:rPr>
      <w:rFonts w:ascii="Times New Roman" w:eastAsia="Calibri" w:hAnsi="Times New Roman" w:cs="Times New Roman"/>
    </w:rPr>
  </w:style>
  <w:style w:type="character" w:customStyle="1" w:styleId="AnexosChar">
    <w:name w:val="Anexos Char"/>
    <w:basedOn w:val="TtuloRomanoCarter"/>
    <w:link w:val="Anexos"/>
    <w:rsid w:val="001422A5"/>
    <w:rPr>
      <w:rFonts w:ascii="Times New Roman" w:eastAsia="Calibri" w:hAnsi="Times New Roman" w:cstheme="majorBidi"/>
      <w:sz w:val="32"/>
      <w:szCs w:val="32"/>
      <w:lang w:val="en-US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3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www.ods.pt/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5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www.un.org/sustainabledevelopment/news/communications-material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5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footer" Target="footer4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4.xml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a%20Silva\Desktop\Trabalho\Trabalho\ConviteOrais\aulas\FCUL\2021-2022\M&#233;todos%20de%20investiga&#231;&#227;o%20e%20Projeto%20de%20disserta&#231;&#227;o%201&#186;semestre%202&#186;ano%20MEEA\Template%20Disserta&#231;&#227;o%20Provis&#243;ri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3CEE6B321245F788F817CD2E555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2E087-3F69-4365-A723-B136C3535044}"/>
      </w:docPartPr>
      <w:docPartBody>
        <w:p w:rsidR="00881CDC" w:rsidRDefault="00D83715">
          <w:pPr>
            <w:pStyle w:val="4E3CEE6B321245F788F817CD2E555B7D"/>
          </w:pPr>
          <w:r w:rsidRPr="00777CE2">
            <w:rPr>
              <w:rStyle w:val="PlaceholderText"/>
            </w:rPr>
            <w:t>[Título]</w:t>
          </w:r>
        </w:p>
      </w:docPartBody>
    </w:docPart>
    <w:docPart>
      <w:docPartPr>
        <w:name w:val="89BC68A9FB21424584E0F3D7CA1CB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761D6-4004-4903-9E34-CB753FA44BA5}"/>
      </w:docPartPr>
      <w:docPartBody>
        <w:p w:rsidR="00881CDC" w:rsidRDefault="00D83715">
          <w:pPr>
            <w:pStyle w:val="89BC68A9FB21424584E0F3D7CA1CBA5C"/>
          </w:pPr>
          <w:r w:rsidRPr="00777CE2">
            <w:rPr>
              <w:rStyle w:val="Placehold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15"/>
    <w:rsid w:val="000817AA"/>
    <w:rsid w:val="00217B74"/>
    <w:rsid w:val="00881CDC"/>
    <w:rsid w:val="00D30D9A"/>
    <w:rsid w:val="00D8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E3CEE6B321245F788F817CD2E555B7D">
    <w:name w:val="4E3CEE6B321245F788F817CD2E555B7D"/>
  </w:style>
  <w:style w:type="paragraph" w:customStyle="1" w:styleId="89BC68A9FB21424584E0F3D7CA1CBA5C">
    <w:name w:val="89BC68A9FB21424584E0F3D7CA1CBA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35836AA39BD24890C6695AD814AF56" ma:contentTypeVersion="14" ma:contentTypeDescription="Criar um novo documento." ma:contentTypeScope="" ma:versionID="01e8b1c07e88d61ae70f7dc67feabcef">
  <xsd:schema xmlns:xsd="http://www.w3.org/2001/XMLSchema" xmlns:xs="http://www.w3.org/2001/XMLSchema" xmlns:p="http://schemas.microsoft.com/office/2006/metadata/properties" xmlns:ns3="2c2ed707-3c12-48ee-a91a-d21b929143cf" xmlns:ns4="b6b8d5bb-ba1f-4b88-b77f-51cad8870ac9" targetNamespace="http://schemas.microsoft.com/office/2006/metadata/properties" ma:root="true" ma:fieldsID="66357a439949d080a28ed1e7ce4d71fe" ns3:_="" ns4:_="">
    <xsd:import namespace="2c2ed707-3c12-48ee-a91a-d21b929143cf"/>
    <xsd:import namespace="b6b8d5bb-ba1f-4b88-b77f-51cad8870a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ed707-3c12-48ee-a91a-d21b929143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8d5bb-ba1f-4b88-b77f-51cad8870ac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E31A15-E402-443B-AF1A-8E1A5AFFD1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A76B6D-89F5-4D7D-8A6D-E03697D859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D3548C-2C86-4781-BDCA-D3DE0317B6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56BA15-0800-4439-B455-D043F67FC0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2ed707-3c12-48ee-a91a-d21b929143cf"/>
    <ds:schemaRef ds:uri="b6b8d5bb-ba1f-4b88-b77f-51cad8870a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Dissertação Provisória</Template>
  <TotalTime>12</TotalTime>
  <Pages>17</Pages>
  <Words>1714</Words>
  <Characters>9256</Characters>
  <Application>Microsoft Office Word</Application>
  <DocSecurity>0</DocSecurity>
  <Lines>77</Lines>
  <Paragraphs>21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  <vt:variant>
        <vt:lpstr>Título</vt:lpstr>
      </vt:variant>
      <vt:variant>
        <vt:i4>1</vt:i4>
      </vt:variant>
    </vt:vector>
  </HeadingPairs>
  <TitlesOfParts>
    <vt:vector size="22" baseType="lpstr">
      <vt:lpstr>Título</vt:lpstr>
      <vt:lpstr>Agradecimentos</vt:lpstr>
      <vt:lpstr>Resumo</vt:lpstr>
      <vt:lpstr>Abstract</vt:lpstr>
      <vt:lpstr>Nomenclatura</vt:lpstr>
      <vt:lpstr>&lt;Índice</vt:lpstr>
      <vt:lpstr>Índice de Figuras</vt:lpstr>
      <vt:lpstr>Índice de Tabelas</vt:lpstr>
      <vt:lpstr>Introdução</vt:lpstr>
      <vt:lpstr>    Enquadramento</vt:lpstr>
      <vt:lpstr>    Objetivos e Perguntas de Investigação</vt:lpstr>
      <vt:lpstr>    Organização do Documento</vt:lpstr>
      <vt:lpstr>Revisão Bibliográfica</vt:lpstr>
      <vt:lpstr>Métodos</vt:lpstr>
      <vt:lpstr>Resultados e Discussão</vt:lpstr>
      <vt:lpstr>Conclusões e Sugestões Futuras</vt:lpstr>
      <vt:lpstr>Referências</vt:lpstr>
      <vt:lpstr>Anexos</vt:lpstr>
      <vt:lpstr>Anexo A</vt:lpstr>
      <vt:lpstr/>
      <vt:lpstr/>
      <vt:lpstr>Avaliação de desempenho energético de lojas Worten utilizando Inteligência Artificial</vt:lpstr>
    </vt:vector>
  </TitlesOfParts>
  <Company/>
  <LinksUpToDate>false</LinksUpToDate>
  <CharactersWithSpaces>10949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subject/>
  <dc:creator>Carla Silva</dc:creator>
  <cp:keywords/>
  <dc:description/>
  <cp:lastModifiedBy>Carla Alexandra Monteiro da Silva</cp:lastModifiedBy>
  <cp:revision>5</cp:revision>
  <dcterms:created xsi:type="dcterms:W3CDTF">2021-11-11T13:00:00Z</dcterms:created>
  <dcterms:modified xsi:type="dcterms:W3CDTF">2022-01-25T14:50:00Z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0x010100EF35836AA39BD24890C6695AD814AF56</vt:lpwstr>
  </property>
  <property fmtid="{D5CDD505-2E9C-101B-9397-08002B2CF9AE}" pid="3" name="Mendeley Document_1">
    <vt:lpwstr>True</vt:lpwstr>
  </property>
  <property fmtid="{D5CDD505-2E9C-101B-9397-08002B2CF9AE}" pid="4" name="Mendeley Unique User Id_1">
    <vt:lpwstr>25191fea-7bdb-34d6-81bb-ece1f0a23212</vt:lpwstr>
  </property>
  <property fmtid="{D5CDD505-2E9C-101B-9397-08002B2CF9AE}" pid="5" name="Mendeley Citation Style_1">
    <vt:lpwstr>http://www.zotero.org/styles/acs-applied-energy-materials</vt:lpwstr>
  </property>
  <property fmtid="{D5CDD505-2E9C-101B-9397-08002B2CF9AE}" pid="6" name="Mendeley Recent Style Id 0_1">
    <vt:lpwstr>http://www.zotero.org/styles/acs-applied-energy-materials</vt:lpwstr>
  </property>
  <property fmtid="{D5CDD505-2E9C-101B-9397-08002B2CF9AE}" pid="7" name="Mendeley Recent Style Name 0_1">
    <vt:lpwstr>ACS Applied Energy Materials</vt:lpwstr>
  </property>
  <property fmtid="{D5CDD505-2E9C-101B-9397-08002B2CF9AE}" pid="8" name="Mendeley Recent Style Id 1_1">
    <vt:lpwstr>http://www.zotero.org/styles/american-political-science-association</vt:lpwstr>
  </property>
  <property fmtid="{D5CDD505-2E9C-101B-9397-08002B2CF9AE}" pid="9" name="Mendeley Recent Style Name 1_1">
    <vt:lpwstr>American Political Science Association</vt:lpwstr>
  </property>
  <property fmtid="{D5CDD505-2E9C-101B-9397-08002B2CF9AE}" pid="10" name="Mendeley Recent Style Id 2_1">
    <vt:lpwstr>http://www.zotero.org/styles/chicago-author-date</vt:lpwstr>
  </property>
  <property fmtid="{D5CDD505-2E9C-101B-9397-08002B2CF9AE}" pid="11" name="Mendeley Recent Style Name 2_1">
    <vt:lpwstr>Chicago Manual of Style 17th edition (author-date)</vt:lpwstr>
  </property>
  <property fmtid="{D5CDD505-2E9C-101B-9397-08002B2CF9AE}" pid="12" name="Mendeley Recent Style Id 3_1">
    <vt:lpwstr>http://www.zotero.org/styles/harvard-cite-them-right</vt:lpwstr>
  </property>
  <property fmtid="{D5CDD505-2E9C-101B-9397-08002B2CF9AE}" pid="13" name="Mendeley Recent Style Name 3_1">
    <vt:lpwstr>Cite Them Right 10th edition - Harvard</vt:lpwstr>
  </property>
  <property fmtid="{D5CDD505-2E9C-101B-9397-08002B2CF9AE}" pid="14" name="Mendeley Recent Style Id 4_1">
    <vt:lpwstr>http://www.zotero.org/styles/energies</vt:lpwstr>
  </property>
  <property fmtid="{D5CDD505-2E9C-101B-9397-08002B2CF9AE}" pid="15" name="Mendeley Recent Style Name 4_1">
    <vt:lpwstr>Energies</vt:lpwstr>
  </property>
  <property fmtid="{D5CDD505-2E9C-101B-9397-08002B2CF9AE}" pid="16" name="Mendeley Recent Style Id 5_1">
    <vt:lpwstr>http://www.zotero.org/styles/energy</vt:lpwstr>
  </property>
  <property fmtid="{D5CDD505-2E9C-101B-9397-08002B2CF9AE}" pid="17" name="Mendeley Recent Style Name 5_1">
    <vt:lpwstr>Energy</vt:lpwstr>
  </property>
  <property fmtid="{D5CDD505-2E9C-101B-9397-08002B2CF9AE}" pid="18" name="Mendeley Recent Style Id 6_1">
    <vt:lpwstr>http://www.zotero.org/styles/harvard1</vt:lpwstr>
  </property>
  <property fmtid="{D5CDD505-2E9C-101B-9397-08002B2CF9AE}" pid="19" name="Mendeley Recent Style Name 6_1">
    <vt:lpwstr>Harvard reference format 1 (deprecated)</vt:lpwstr>
  </property>
  <property fmtid="{D5CDD505-2E9C-101B-9397-08002B2CF9AE}" pid="20" name="Mendeley Recent Style Id 7_1">
    <vt:lpwstr>http://www.zotero.org/styles/ieee</vt:lpwstr>
  </property>
  <property fmtid="{D5CDD505-2E9C-101B-9397-08002B2CF9AE}" pid="21" name="Mendeley Recent Style Name 7_1">
    <vt:lpwstr>IEEE</vt:lpwstr>
  </property>
  <property fmtid="{D5CDD505-2E9C-101B-9397-08002B2CF9AE}" pid="22" name="Mendeley Recent Style Id 8_1">
    <vt:lpwstr>http://www.zotero.org/styles/iso690-numeric-brackets-cs</vt:lpwstr>
  </property>
  <property fmtid="{D5CDD505-2E9C-101B-9397-08002B2CF9AE}" pid="23" name="Mendeley Recent Style Name 8_1">
    <vt:lpwstr>ISO-690 (numeric, brackets, Czech)</vt:lpwstr>
  </property>
  <property fmtid="{D5CDD505-2E9C-101B-9397-08002B2CF9AE}" pid="24" name="Mendeley Recent Style Id 9_1">
    <vt:lpwstr>http://www.zotero.org/styles/nature</vt:lpwstr>
  </property>
  <property fmtid="{D5CDD505-2E9C-101B-9397-08002B2CF9AE}" pid="25" name="Mendeley Recent Style Name 9_1">
    <vt:lpwstr>Nature</vt:lpwstr>
  </property>
</Properties>
</file>